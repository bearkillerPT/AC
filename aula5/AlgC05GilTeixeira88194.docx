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7110"/>
        <w:gridCol w:w="1170"/>
        <w:gridCol w:w="1245"/>
      </w:tblGrid>
      <w:tr w:rsidR="00574BDB" w14:paraId="410B1787" w14:textId="77777777" w:rsidTr="00964D8B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F5F0" w14:textId="77777777" w:rsidR="00574BDB" w:rsidRDefault="00574BDB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mallCaps/>
              </w:rPr>
            </w:pPr>
            <w:r>
              <w:rPr>
                <w:b/>
                <w:smallCaps/>
              </w:rPr>
              <w:t>Nome: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E762" w14:textId="54324F90" w:rsidR="00574BDB" w:rsidRDefault="00FE56F0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mallCaps/>
              </w:rPr>
            </w:pPr>
            <w:r>
              <w:rPr>
                <w:b/>
                <w:smallCaps/>
              </w:rPr>
              <w:t>Gil Lopes Teixeira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635B" w14:textId="77777777" w:rsidR="00574BDB" w:rsidRDefault="00574BDB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mallCaps/>
              </w:rPr>
            </w:pPr>
            <w:proofErr w:type="gramStart"/>
            <w:r>
              <w:rPr>
                <w:b/>
                <w:smallCaps/>
              </w:rPr>
              <w:t>N.º</w:t>
            </w:r>
            <w:proofErr w:type="gramEnd"/>
            <w:r>
              <w:rPr>
                <w:b/>
                <w:smallCaps/>
              </w:rPr>
              <w:t xml:space="preserve"> </w:t>
            </w:r>
            <w:proofErr w:type="spellStart"/>
            <w:r>
              <w:rPr>
                <w:b/>
                <w:smallCaps/>
              </w:rPr>
              <w:t>Mec</w:t>
            </w:r>
            <w:proofErr w:type="spellEnd"/>
            <w:r>
              <w:rPr>
                <w:b/>
                <w:smallCaps/>
              </w:rPr>
              <w:t>: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8235" w14:textId="7A1FE36C" w:rsidR="00574BDB" w:rsidRDefault="00FE56F0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mallCaps/>
              </w:rPr>
            </w:pPr>
            <w:r>
              <w:rPr>
                <w:b/>
                <w:smallCaps/>
              </w:rPr>
              <w:t>88194</w:t>
            </w:r>
          </w:p>
        </w:tc>
      </w:tr>
    </w:tbl>
    <w:p w14:paraId="76EF1410" w14:textId="77777777" w:rsidR="00574BDB" w:rsidRDefault="00574BDB" w:rsidP="004E7081">
      <w:pPr>
        <w:pStyle w:val="TtulodoCaptulo"/>
      </w:pPr>
    </w:p>
    <w:p w14:paraId="7AD81BAB" w14:textId="357C26F3" w:rsidR="00A81651" w:rsidRPr="004E7081" w:rsidRDefault="00A81651" w:rsidP="004E7081">
      <w:pPr>
        <w:pStyle w:val="TtulodoCaptulo"/>
      </w:pPr>
      <w:r w:rsidRPr="004E7081">
        <w:t xml:space="preserve">Aula </w:t>
      </w:r>
      <w:r w:rsidR="00F1483D" w:rsidRPr="004E7081">
        <w:t>5</w:t>
      </w:r>
      <w:r w:rsidRPr="004E7081">
        <w:t xml:space="preserve"> - Análise da Complexidade de Algoritmos Recursivos</w:t>
      </w:r>
    </w:p>
    <w:p w14:paraId="76CF2D96" w14:textId="66007654" w:rsidR="004E7081" w:rsidRPr="004E7081" w:rsidRDefault="004E7081" w:rsidP="004E7081">
      <w:pPr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 w:rsidR="00204E41"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081EC70A" w14:textId="77777777" w:rsidR="004E7081" w:rsidRDefault="004E7081" w:rsidP="00A81651">
      <w:pPr>
        <w:rPr>
          <w:lang w:val="pt-PT"/>
        </w:rPr>
      </w:pPr>
    </w:p>
    <w:p w14:paraId="4FAA5ADE" w14:textId="1CC3F52A" w:rsidR="00A81651" w:rsidRDefault="00A81651" w:rsidP="00A81651">
      <w:pPr>
        <w:rPr>
          <w:lang w:val="pt-PT"/>
        </w:rPr>
      </w:pPr>
      <w:r>
        <w:rPr>
          <w:lang w:val="pt-PT"/>
        </w:rPr>
        <w:t xml:space="preserve">Implemente os seguintes </w:t>
      </w:r>
      <w:r w:rsidRPr="00B626A3">
        <w:rPr>
          <w:b/>
          <w:lang w:val="pt-PT"/>
        </w:rPr>
        <w:t>algoritmos recursivos</w:t>
      </w:r>
      <w:r>
        <w:rPr>
          <w:lang w:val="pt-PT"/>
        </w:rPr>
        <w:t xml:space="preserve"> </w:t>
      </w:r>
      <w:r w:rsidR="00466D5F">
        <w:rPr>
          <w:lang w:val="pt-PT"/>
        </w:rPr>
        <w:t xml:space="preserve">– </w:t>
      </w:r>
      <w:r w:rsidR="00466D5F" w:rsidRPr="00F04C55">
        <w:rPr>
          <w:b/>
          <w:bCs/>
          <w:lang w:val="pt-PT"/>
        </w:rPr>
        <w:t>sem recorrer a funções de arredondamento</w:t>
      </w:r>
      <w:r w:rsidR="00466D5F">
        <w:rPr>
          <w:lang w:val="pt-PT"/>
        </w:rPr>
        <w:t xml:space="preserve"> (</w:t>
      </w:r>
      <w:proofErr w:type="spellStart"/>
      <w:r w:rsidR="00466D5F">
        <w:rPr>
          <w:lang w:val="pt-PT"/>
        </w:rPr>
        <w:t>floor</w:t>
      </w:r>
      <w:proofErr w:type="spellEnd"/>
      <w:r w:rsidR="00466D5F">
        <w:rPr>
          <w:lang w:val="pt-PT"/>
        </w:rPr>
        <w:t xml:space="preserve"> e </w:t>
      </w:r>
      <w:proofErr w:type="spellStart"/>
      <w:r w:rsidR="00466D5F">
        <w:rPr>
          <w:lang w:val="pt-PT"/>
        </w:rPr>
        <w:t>ceil</w:t>
      </w:r>
      <w:proofErr w:type="spellEnd"/>
      <w:r w:rsidR="00466D5F">
        <w:rPr>
          <w:lang w:val="pt-PT"/>
        </w:rPr>
        <w:t xml:space="preserve">) – </w:t>
      </w:r>
      <w:r>
        <w:rPr>
          <w:lang w:val="pt-PT"/>
        </w:rPr>
        <w:t xml:space="preserve">e </w:t>
      </w:r>
      <w:r w:rsidR="0030405D">
        <w:rPr>
          <w:lang w:val="pt-PT"/>
        </w:rPr>
        <w:t>analise</w:t>
      </w:r>
      <w:r>
        <w:rPr>
          <w:lang w:val="pt-PT"/>
        </w:rPr>
        <w:t xml:space="preserve"> o </w:t>
      </w:r>
      <w:r w:rsidRPr="00C600BA">
        <w:rPr>
          <w:b/>
          <w:lang w:val="pt-PT"/>
        </w:rPr>
        <w:t xml:space="preserve">número de </w:t>
      </w:r>
      <w:r w:rsidR="00F04C55">
        <w:rPr>
          <w:b/>
          <w:lang w:val="pt-PT"/>
        </w:rPr>
        <w:t>chamadas</w:t>
      </w:r>
      <w:r w:rsidR="00466D5F">
        <w:rPr>
          <w:b/>
          <w:lang w:val="pt-PT"/>
        </w:rPr>
        <w:t xml:space="preserve"> recursivas</w:t>
      </w:r>
      <w:r>
        <w:rPr>
          <w:lang w:val="pt-PT"/>
        </w:rPr>
        <w:t xml:space="preserve"> executadas por cada algoritmo</w:t>
      </w:r>
      <w:r w:rsidR="005C56AB">
        <w:rPr>
          <w:lang w:val="pt-PT"/>
        </w:rPr>
        <w:t>.</w:t>
      </w:r>
    </w:p>
    <w:p w14:paraId="556CD847" w14:textId="77777777" w:rsidR="00A81651" w:rsidRPr="00D67745" w:rsidRDefault="00A81651" w:rsidP="00A81651">
      <w:pPr>
        <w:rPr>
          <w:sz w:val="16"/>
          <w:lang w:val="pt-PT"/>
        </w:rPr>
      </w:pPr>
    </w:p>
    <w:p w14:paraId="4BB20FA2" w14:textId="06428CB8" w:rsidR="00466D5F" w:rsidRPr="00EE30B6" w:rsidRDefault="00EF1F13" w:rsidP="00706992">
      <w:pPr>
        <w:tabs>
          <w:tab w:val="left" w:pos="284"/>
        </w:tabs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  <w:lang w:val="pt-PT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</m:t>
                  </m:r>
                  <m:r>
                    <w:rPr>
                      <w:rFonts w:ascii="Cambria Math" w:hAnsi="Cambria Math"/>
                    </w:rPr>
                    <m:t xml:space="preserve"> n=0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n, se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090E8CA7" w14:textId="77777777" w:rsidR="00466D5F" w:rsidRPr="00466D5F" w:rsidRDefault="00466D5F" w:rsidP="00466D5F">
      <w:pPr>
        <w:tabs>
          <w:tab w:val="left" w:pos="284"/>
        </w:tabs>
        <w:jc w:val="left"/>
        <w:rPr>
          <w:sz w:val="16"/>
        </w:rPr>
      </w:pPr>
    </w:p>
    <w:p w14:paraId="5D844E1F" w14:textId="59EA27B0" w:rsidR="00D67745" w:rsidRPr="005C56AB" w:rsidRDefault="00EF1F13" w:rsidP="00706992">
      <w:pPr>
        <w:tabs>
          <w:tab w:val="left" w:pos="284"/>
        </w:tabs>
        <w:ind w:left="851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</w:rPr>
                  <m:t xml:space="preserve"> n=0, 1, 2                               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+n, se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&gt;2</m:t>
                </m:r>
              </m:e>
            </m:eqArr>
          </m:e>
        </m:d>
      </m:oMath>
      <w:r w:rsidR="00C650F4" w:rsidRPr="005C56AB">
        <w:t xml:space="preserve">      </w:t>
      </w:r>
    </w:p>
    <w:p w14:paraId="37B5F2FF" w14:textId="281D5BDA" w:rsidR="00A81651" w:rsidRPr="00EE30B6" w:rsidRDefault="00EF1F13" w:rsidP="00706992">
      <w:pPr>
        <w:tabs>
          <w:tab w:val="left" w:pos="284"/>
        </w:tabs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t-PT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 xml:space="preserve">n,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</m:t>
                  </m:r>
                  <m:r>
                    <w:rPr>
                      <w:rFonts w:ascii="Cambria Math" w:hAnsi="Cambria Math"/>
                      <w:lang w:val="pt-PT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pt-PT"/>
                    </w:rPr>
                    <m:t>=0, 1, 2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n, se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é múltiplo de 3      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+n, caso contrário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/>
              </m:eqArr>
            </m:e>
          </m:d>
        </m:oMath>
      </m:oMathPara>
    </w:p>
    <w:p w14:paraId="5A380484" w14:textId="77777777" w:rsidR="00466D5F" w:rsidRPr="00D67745" w:rsidRDefault="00466D5F" w:rsidP="00A81651">
      <w:pPr>
        <w:rPr>
          <w:sz w:val="16"/>
        </w:rPr>
      </w:pPr>
    </w:p>
    <w:p w14:paraId="32121AAA" w14:textId="50D2ACF8" w:rsidR="00A81651" w:rsidRPr="00466D5F" w:rsidRDefault="00BB45FB" w:rsidP="00A81651">
      <w:pPr>
        <w:rPr>
          <w:lang w:val="pt-PT"/>
        </w:rPr>
      </w:pPr>
      <w:r>
        <w:rPr>
          <w:lang w:val="pt-PT"/>
        </w:rPr>
        <w:t xml:space="preserve">Deve utilizar </w:t>
      </w:r>
      <w:r w:rsidRPr="00BB45FB">
        <w:rPr>
          <w:b/>
          <w:bCs/>
          <w:lang w:val="pt-PT"/>
        </w:rPr>
        <w:t>aritmética inteira</w:t>
      </w:r>
      <w:r>
        <w:rPr>
          <w:lang w:val="pt-PT"/>
        </w:rPr>
        <w:t>:</w:t>
      </w:r>
      <w:r w:rsidR="00434714">
        <w:rPr>
          <w:lang w:val="pt-PT"/>
        </w:rPr>
        <w:t xml:space="preserve"> n/</w:t>
      </w:r>
      <w:r>
        <w:rPr>
          <w:lang w:val="pt-PT"/>
        </w:rPr>
        <w:t>3</w:t>
      </w:r>
      <w:r w:rsidR="00434714">
        <w:rPr>
          <w:lang w:val="pt-PT"/>
        </w:rPr>
        <w:t xml:space="preserve"> é igual a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3</m:t>
                </m:r>
              </m:den>
            </m:f>
          </m:e>
        </m:d>
      </m:oMath>
      <w:r w:rsidR="00434714">
        <w:rPr>
          <w:lang w:val="pt-PT"/>
        </w:rPr>
        <w:t xml:space="preserve"> </w:t>
      </w:r>
      <w:r w:rsidR="00466D5F" w:rsidRPr="00466D5F">
        <w:rPr>
          <w:lang w:val="pt-PT"/>
        </w:rPr>
        <w:t>e (n+</w:t>
      </w:r>
      <w:proofErr w:type="gramStart"/>
      <w:r>
        <w:rPr>
          <w:lang w:val="pt-PT"/>
        </w:rPr>
        <w:t>2)</w:t>
      </w:r>
      <w:r w:rsidR="00466D5F" w:rsidRPr="00466D5F">
        <w:rPr>
          <w:lang w:val="pt-PT"/>
        </w:rPr>
        <w:t>/</w:t>
      </w:r>
      <w:proofErr w:type="gramEnd"/>
      <w:r>
        <w:rPr>
          <w:lang w:val="pt-PT"/>
        </w:rPr>
        <w:t>3</w:t>
      </w:r>
      <w:r w:rsidR="00466D5F" w:rsidRPr="00466D5F">
        <w:rPr>
          <w:lang w:val="pt-PT"/>
        </w:rPr>
        <w:t xml:space="preserve"> é igual a</w:t>
      </w:r>
      <w:r w:rsidR="00B729D7">
        <w:rPr>
          <w:lang w:val="pt-PT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3</m:t>
                </m:r>
              </m:den>
            </m:f>
          </m:e>
        </m:d>
      </m:oMath>
      <w:r w:rsidR="00B729D7">
        <w:rPr>
          <w:lang w:val="pt-PT"/>
        </w:rPr>
        <w:t>.</w:t>
      </w:r>
    </w:p>
    <w:p w14:paraId="7B95B602" w14:textId="77777777" w:rsidR="00466D5F" w:rsidRPr="00466D5F" w:rsidRDefault="00466D5F" w:rsidP="00A81651">
      <w:pPr>
        <w:rPr>
          <w:lang w:val="pt-PT"/>
        </w:rPr>
      </w:pPr>
    </w:p>
    <w:p w14:paraId="74E0DD34" w14:textId="6C7BC8C5" w:rsidR="00706992" w:rsidRPr="00706992" w:rsidRDefault="00A81651" w:rsidP="00706992">
      <w:pPr>
        <w:pStyle w:val="PargrafodaLista"/>
        <w:numPr>
          <w:ilvl w:val="0"/>
          <w:numId w:val="22"/>
        </w:numPr>
        <w:tabs>
          <w:tab w:val="left" w:pos="284"/>
        </w:tabs>
        <w:spacing w:after="120"/>
        <w:ind w:left="357" w:hanging="357"/>
        <w:rPr>
          <w:lang w:val="pt-PT"/>
        </w:rPr>
      </w:pPr>
      <w:r w:rsidRPr="00706992">
        <w:rPr>
          <w:b/>
          <w:bCs/>
          <w:lang w:val="pt-PT"/>
        </w:rPr>
        <w:t>Preencha a tabela</w:t>
      </w:r>
      <w:r w:rsidR="00BB45FB" w:rsidRPr="00706992">
        <w:rPr>
          <w:b/>
          <w:bCs/>
          <w:lang w:val="pt-PT"/>
        </w:rPr>
        <w:t xml:space="preserve"> da página seguinte</w:t>
      </w:r>
      <w:r w:rsidRPr="00706992">
        <w:rPr>
          <w:lang w:val="pt-PT"/>
        </w:rPr>
        <w:t xml:space="preserve"> com o </w:t>
      </w:r>
      <w:r w:rsidR="00BB45FB" w:rsidRPr="00706992">
        <w:rPr>
          <w:lang w:val="pt-PT"/>
        </w:rPr>
        <w:t>resultado</w:t>
      </w:r>
      <w:r w:rsidRPr="00706992">
        <w:rPr>
          <w:lang w:val="pt-PT"/>
        </w:rPr>
        <w:t xml:space="preserve"> d</w:t>
      </w:r>
      <w:r w:rsidR="009C60D4">
        <w:rPr>
          <w:lang w:val="pt-PT"/>
        </w:rPr>
        <w:t xml:space="preserve">e cada </w:t>
      </w:r>
      <w:r w:rsidRPr="00706992">
        <w:rPr>
          <w:lang w:val="pt-PT"/>
        </w:rPr>
        <w:t xml:space="preserve">função e o número de </w:t>
      </w:r>
      <w:r w:rsidR="00BB45FB" w:rsidRPr="00706992">
        <w:rPr>
          <w:lang w:val="pt-PT"/>
        </w:rPr>
        <w:t>chamadas recursivas</w:t>
      </w:r>
      <w:r w:rsidR="00466D5F" w:rsidRPr="00706992">
        <w:rPr>
          <w:lang w:val="pt-PT"/>
        </w:rPr>
        <w:t xml:space="preserve"> </w:t>
      </w:r>
      <w:r w:rsidRPr="00706992">
        <w:rPr>
          <w:lang w:val="pt-PT"/>
        </w:rPr>
        <w:t>para os sucessivos valores de n.</w:t>
      </w:r>
    </w:p>
    <w:p w14:paraId="61819DEF" w14:textId="01059D1F" w:rsidR="00706992" w:rsidRDefault="00706992" w:rsidP="00706992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>Analisando os dados da tabela</w:t>
      </w:r>
      <w:r w:rsidR="00204E41">
        <w:rPr>
          <w:lang w:val="pt-PT"/>
        </w:rPr>
        <w:t>,</w:t>
      </w:r>
      <w:r>
        <w:rPr>
          <w:lang w:val="pt-PT"/>
        </w:rPr>
        <w:t xml:space="preserve"> </w:t>
      </w:r>
      <w:r w:rsidR="009C60D4">
        <w:rPr>
          <w:lang w:val="pt-PT"/>
        </w:rPr>
        <w:t xml:space="preserve">estabeleça uma </w:t>
      </w:r>
      <w:r>
        <w:rPr>
          <w:lang w:val="pt-PT"/>
        </w:rPr>
        <w:t xml:space="preserve">ordem de complexidade </w:t>
      </w:r>
      <w:r w:rsidR="009C60D4">
        <w:rPr>
          <w:lang w:val="pt-PT"/>
        </w:rPr>
        <w:t>para</w:t>
      </w:r>
      <w:r>
        <w:rPr>
          <w:lang w:val="pt-PT"/>
        </w:rPr>
        <w:t xml:space="preserve"> cada algoritmo?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706992" w:rsidRPr="00C619C6" w14:paraId="133FAA20" w14:textId="77777777" w:rsidTr="00706992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7845" w14:textId="6FB640F3" w:rsidR="00C81DF7" w:rsidRDefault="00C81DF7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t-PT"/>
              </w:rPr>
            </w:pPr>
            <w:bookmarkStart w:id="0" w:name="_Hlk36412587"/>
            <w:r>
              <w:rPr>
                <w:sz w:val="22"/>
                <w:szCs w:val="22"/>
                <w:lang w:val="pt-PT"/>
              </w:rPr>
              <w:t>Olhando para a tabela</w:t>
            </w:r>
            <w:r>
              <w:rPr>
                <w:lang w:val="pt-PT"/>
              </w:rPr>
              <w:t xml:space="preserve"> t1(0) = 0 e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w:r w:rsidR="00C619C6">
              <w:rPr>
                <w:sz w:val="22"/>
                <w:szCs w:val="22"/>
                <w:lang w:val="pt-PT"/>
              </w:rPr>
              <w:t>O(</w:t>
            </w:r>
            <w:r>
              <w:rPr>
                <w:sz w:val="22"/>
                <w:szCs w:val="22"/>
                <w:lang w:val="pt-PT"/>
              </w:rPr>
              <w:t>t1(n)</w:t>
            </w:r>
            <w:r w:rsidR="00C619C6">
              <w:rPr>
                <w:sz w:val="22"/>
                <w:szCs w:val="22"/>
                <w:lang w:val="pt-PT"/>
              </w:rPr>
              <w:t>)</w:t>
            </w:r>
            <w:r>
              <w:rPr>
                <w:sz w:val="22"/>
                <w:szCs w:val="22"/>
                <w:lang w:val="pt-PT"/>
              </w:rPr>
              <w:t xml:space="preserve"> = 1 +</w:t>
            </w:r>
            <w:r>
              <w:rPr>
                <w:lang w:val="pt-PT"/>
              </w:rPr>
              <w:t xml:space="preserve">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 xml:space="preserve">n </m:t>
                      </m:r>
                    </m:e>
                  </m:func>
                </m:e>
              </m:d>
            </m:oMath>
            <w:r>
              <w:rPr>
                <w:lang w:val="pt-PT"/>
              </w:rPr>
              <w:t>;</w:t>
            </w:r>
          </w:p>
          <w:p w14:paraId="297B7C16" w14:textId="04A6DEAA" w:rsidR="00706992" w:rsidRDefault="00C81DF7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t-PT"/>
              </w:rPr>
            </w:pPr>
            <w:r w:rsidRPr="00C82A76">
              <w:rPr>
                <w:lang w:val="pt-PT"/>
              </w:rPr>
              <w:t xml:space="preserve">t2(0) = t2(1) = t2(2) = 0 e </w:t>
            </w:r>
            <w:r w:rsidR="00C619C6">
              <w:rPr>
                <w:lang w:val="pt-PT"/>
              </w:rPr>
              <w:t>O(</w:t>
            </w:r>
            <w:r w:rsidRPr="00C82A76">
              <w:rPr>
                <w:lang w:val="pt-PT"/>
              </w:rPr>
              <w:t>t2(n)</w:t>
            </w:r>
            <w:r w:rsidR="00C619C6">
              <w:rPr>
                <w:lang w:val="pt-PT"/>
              </w:rPr>
              <w:t>)</w:t>
            </w:r>
            <w:r w:rsidRPr="00C82A76">
              <w:rPr>
                <w:lang w:val="pt-PT"/>
              </w:rPr>
              <w:t xml:space="preserve"> é </w:t>
            </w:r>
            <w:r w:rsidR="00C82A76" w:rsidRPr="00C82A76">
              <w:rPr>
                <w:lang w:val="pt-PT"/>
              </w:rPr>
              <w:t>quanto mui</w:t>
            </w:r>
            <w:r w:rsidR="00C82A76">
              <w:rPr>
                <w:lang w:val="pt-PT"/>
              </w:rPr>
              <w:t>to linear;</w:t>
            </w:r>
          </w:p>
          <w:p w14:paraId="0B11EE2D" w14:textId="4B349EFA" w:rsidR="00C82A76" w:rsidRPr="00C82A76" w:rsidRDefault="00C82A76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C82A76">
              <w:rPr>
                <w:lang w:val="pt-PT"/>
              </w:rPr>
              <w:t>t</w:t>
            </w:r>
            <w:r>
              <w:rPr>
                <w:lang w:val="pt-PT"/>
              </w:rPr>
              <w:t>3</w:t>
            </w:r>
            <w:r w:rsidRPr="00C82A76">
              <w:rPr>
                <w:lang w:val="pt-PT"/>
              </w:rPr>
              <w:t>(0) = t</w:t>
            </w:r>
            <w:r>
              <w:rPr>
                <w:lang w:val="pt-PT"/>
              </w:rPr>
              <w:t>3</w:t>
            </w:r>
            <w:r w:rsidRPr="00C82A76">
              <w:rPr>
                <w:lang w:val="pt-PT"/>
              </w:rPr>
              <w:t>(1) = t</w:t>
            </w:r>
            <w:r>
              <w:rPr>
                <w:lang w:val="pt-PT"/>
              </w:rPr>
              <w:t>3</w:t>
            </w:r>
            <w:r w:rsidRPr="00C82A76">
              <w:rPr>
                <w:lang w:val="pt-PT"/>
              </w:rPr>
              <w:t xml:space="preserve">(2) = 0 e </w:t>
            </w:r>
            <w:r w:rsidR="00C619C6">
              <w:rPr>
                <w:lang w:val="pt-PT"/>
              </w:rPr>
              <w:t>O(</w:t>
            </w:r>
            <w:r w:rsidRPr="00C82A76">
              <w:rPr>
                <w:lang w:val="pt-PT"/>
              </w:rPr>
              <w:t>t</w:t>
            </w:r>
            <w:r>
              <w:rPr>
                <w:lang w:val="pt-PT"/>
              </w:rPr>
              <w:t>3</w:t>
            </w:r>
            <w:r w:rsidRPr="00C82A76">
              <w:rPr>
                <w:lang w:val="pt-PT"/>
              </w:rPr>
              <w:t>(n)</w:t>
            </w:r>
            <w:r w:rsidR="00C619C6">
              <w:rPr>
                <w:lang w:val="pt-PT"/>
              </w:rPr>
              <w:t>)</w:t>
            </w:r>
            <w:r w:rsidRPr="00C82A76">
              <w:rPr>
                <w:lang w:val="pt-PT"/>
              </w:rPr>
              <w:t xml:space="preserve"> é </w:t>
            </w:r>
            <w:r>
              <w:rPr>
                <w:lang w:val="pt-PT"/>
              </w:rPr>
              <w:t xml:space="preserve">também </w:t>
            </w:r>
            <w:r w:rsidRPr="00C82A76">
              <w:rPr>
                <w:lang w:val="pt-PT"/>
              </w:rPr>
              <w:t>quanto mui</w:t>
            </w:r>
            <w:r>
              <w:rPr>
                <w:lang w:val="pt-PT"/>
              </w:rPr>
              <w:t>to linear embora que com menos chamadas.</w:t>
            </w:r>
          </w:p>
          <w:p w14:paraId="01541F41" w14:textId="77777777" w:rsidR="00706992" w:rsidRPr="00C82A76" w:rsidRDefault="00706992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  <w:bookmarkEnd w:id="0"/>
    </w:tbl>
    <w:p w14:paraId="2C95BA0C" w14:textId="7529C4FB" w:rsidR="00706992" w:rsidRPr="00C82A76" w:rsidRDefault="00706992" w:rsidP="007069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66A46909" w14:textId="7343B1EB" w:rsidR="00204E41" w:rsidRDefault="004B2C43" w:rsidP="00204E41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>Escreva</w:t>
      </w:r>
      <w:r w:rsidR="00204E41">
        <w:rPr>
          <w:lang w:val="pt-PT"/>
        </w:rPr>
        <w:t xml:space="preserve"> uma </w:t>
      </w:r>
      <w:r w:rsidR="00204E41" w:rsidRPr="00204E41">
        <w:rPr>
          <w:b/>
          <w:bCs/>
          <w:lang w:val="pt-PT"/>
        </w:rPr>
        <w:t>expressão recorrente</w:t>
      </w:r>
      <w:r w:rsidR="00204E41">
        <w:rPr>
          <w:lang w:val="pt-PT"/>
        </w:rPr>
        <w:t xml:space="preserve"> para o </w:t>
      </w:r>
      <w:r w:rsidR="00204E41" w:rsidRPr="00204E41">
        <w:rPr>
          <w:b/>
          <w:bCs/>
          <w:lang w:val="pt-PT"/>
        </w:rPr>
        <w:t>número de chamadas recursivas</w:t>
      </w:r>
      <w:r w:rsidR="00204E41">
        <w:rPr>
          <w:lang w:val="pt-PT"/>
        </w:rPr>
        <w:t xml:space="preserve"> efetuadas pela </w:t>
      </w:r>
      <w:r w:rsidR="00706992">
        <w:rPr>
          <w:lang w:val="pt-PT"/>
        </w:rPr>
        <w:t>função</w:t>
      </w:r>
      <w:r w:rsidR="00706992" w:rsidRPr="00204E41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B2C43">
        <w:rPr>
          <w:b/>
          <w:bCs/>
          <w:lang w:val="pt-PT"/>
        </w:rPr>
        <w:t>.</w:t>
      </w:r>
      <w:r>
        <w:rPr>
          <w:b/>
          <w:bCs/>
          <w:lang w:val="pt-PT"/>
        </w:rPr>
        <w:t xml:space="preserve"> </w:t>
      </w:r>
      <w:r w:rsidRPr="004B2C43"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 w:rsidR="00410BCB">
        <w:rPr>
          <w:lang w:val="pt-PT"/>
        </w:rPr>
        <w:t xml:space="preserve"> </w:t>
      </w:r>
      <w:r w:rsidR="00204E41">
        <w:rPr>
          <w:lang w:val="pt-PT"/>
        </w:rPr>
        <w:t xml:space="preserve">determine a sua </w:t>
      </w:r>
      <w:r w:rsidR="00204E41" w:rsidRPr="00204E41">
        <w:rPr>
          <w:b/>
          <w:bCs/>
          <w:lang w:val="pt-PT"/>
        </w:rPr>
        <w:t>ordem de complexidade</w:t>
      </w:r>
      <w:r w:rsidR="00204E41">
        <w:rPr>
          <w:lang w:val="pt-PT"/>
        </w:rPr>
        <w:t xml:space="preserve">. </w:t>
      </w:r>
      <w:r w:rsidR="00410BCB">
        <w:rPr>
          <w:lang w:val="pt-PT"/>
        </w:rPr>
        <w:t xml:space="preserve">Compare a expressão obtida com a os dados da </w:t>
      </w:r>
      <w:r w:rsidR="00410BCB" w:rsidRPr="00410BCB">
        <w:rPr>
          <w:b/>
          <w:bCs/>
          <w:lang w:val="pt-PT"/>
        </w:rPr>
        <w:t>tabela</w:t>
      </w:r>
      <w:r w:rsidR="00410BCB">
        <w:rPr>
          <w:lang w:val="pt-PT"/>
        </w:rPr>
        <w:t xml:space="preserve">. </w:t>
      </w:r>
      <w:r w:rsidR="00204E41">
        <w:rPr>
          <w:lang w:val="pt-PT"/>
        </w:rPr>
        <w:t xml:space="preserve">Sugestão: use o </w:t>
      </w:r>
      <w:r w:rsidR="00204E41" w:rsidRPr="00204E41">
        <w:rPr>
          <w:b/>
          <w:bCs/>
          <w:lang w:val="pt-PT"/>
        </w:rPr>
        <w:t>desenvolvimento telescópico</w:t>
      </w:r>
      <w:r w:rsidR="00204E41">
        <w:rPr>
          <w:lang w:val="pt-PT"/>
        </w:rPr>
        <w:t>.</w:t>
      </w:r>
    </w:p>
    <w:p w14:paraId="070D888C" w14:textId="7BCB3B1A" w:rsidR="00C82A76" w:rsidRDefault="00C82A76" w:rsidP="00C82A76">
      <w:pPr>
        <w:tabs>
          <w:tab w:val="left" w:pos="284"/>
        </w:tabs>
        <w:spacing w:after="120"/>
        <w:rPr>
          <w:lang w:val="pt-PT"/>
        </w:rPr>
      </w:pP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04E41" w:rsidRPr="00C619C6" w14:paraId="479F1690" w14:textId="77777777" w:rsidTr="00FE56F0">
        <w:trPr>
          <w:trHeight w:val="240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59AE" w14:textId="49A3A899" w:rsidR="00204E41" w:rsidRDefault="00A23AF0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A23AF0">
              <w:rPr>
                <w:sz w:val="22"/>
                <w:szCs w:val="22"/>
                <w:lang w:val="pt-PT"/>
              </w:rPr>
              <w:lastRenderedPageBreak/>
              <w:t>Expressã</w:t>
            </w:r>
            <w:r>
              <w:rPr>
                <w:sz w:val="22"/>
                <w:szCs w:val="22"/>
                <w:lang w:val="pt-PT"/>
              </w:rPr>
              <w:t xml:space="preserve">o recorrente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c1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=0;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c1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=1+ c1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 xml:space="preserve">;    </m:t>
                      </m:r>
                    </m:e>
                  </m:eqArr>
                </m:e>
              </m:d>
            </m:oMath>
          </w:p>
          <w:p w14:paraId="61FD26F4" w14:textId="58E2BECC" w:rsidR="004537F1" w:rsidRDefault="00A23AF0" w:rsidP="00A2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Expressão exata =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c1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=1+ c1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 2+ c1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9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=…=k+c1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= </m:t>
              </m:r>
            </m:oMath>
            <w:r>
              <w:rPr>
                <w:sz w:val="22"/>
                <w:szCs w:val="22"/>
                <w:lang w:val="pt-PT"/>
              </w:rPr>
              <w:t xml:space="preserve"> </w:t>
            </w:r>
          </w:p>
          <w:p w14:paraId="4C572298" w14:textId="62CEE18D" w:rsidR="004537F1" w:rsidRDefault="004537F1" w:rsidP="00A2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para k =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 xml:space="preserve">n </m:t>
                      </m:r>
                    </m:e>
                  </m:func>
                </m:e>
              </m:d>
            </m:oMath>
            <w:r>
              <w:rPr>
                <w:lang w:val="pt-PT"/>
              </w:rPr>
              <w:t>,</w:t>
            </w:r>
          </w:p>
          <w:p w14:paraId="10CC46EF" w14:textId="361C3811" w:rsidR="00A23AF0" w:rsidRDefault="004537F1" w:rsidP="00A2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c1(n) = </w:t>
            </w:r>
            <m:oMath>
              <m:r>
                <w:rPr>
                  <w:rFonts w:ascii="Cambria Math" w:hAnsi="Cambria Math"/>
                  <w:lang w:val="pt-PT"/>
                </w:rPr>
                <m:t>1+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 xml:space="preserve">n </m:t>
                      </m:r>
                    </m:e>
                  </m:func>
                </m:e>
              </m:d>
            </m:oMath>
            <w:r>
              <w:rPr>
                <w:lang w:val="pt-PT"/>
              </w:rPr>
              <w:t>;</w:t>
            </w:r>
          </w:p>
          <w:p w14:paraId="68F40A8F" w14:textId="473467A5" w:rsidR="00A23AF0" w:rsidRDefault="00C619C6" w:rsidP="00A2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t-PT"/>
              </w:rPr>
            </w:pPr>
            <w:r>
              <w:rPr>
                <w:lang w:val="pt-PT"/>
              </w:rPr>
              <w:t>O que está de acordo com os resultados experimentais obtidos.</w:t>
            </w:r>
          </w:p>
          <w:p w14:paraId="168E3767" w14:textId="6BBF5B11" w:rsidR="00A23AF0" w:rsidRDefault="00A23AF0" w:rsidP="00A2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Complexidade = </w:t>
            </w:r>
            <w:proofErr w:type="gramStart"/>
            <w:r>
              <w:rPr>
                <w:lang w:val="pt-PT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 xml:space="preserve">n </m:t>
                  </m:r>
                </m:e>
              </m:func>
            </m:oMath>
            <w:r>
              <w:rPr>
                <w:lang w:val="pt-PT"/>
              </w:rPr>
              <w:t>);</w:t>
            </w:r>
          </w:p>
          <w:p w14:paraId="3681196C" w14:textId="2B877FA8" w:rsidR="00A23AF0" w:rsidRPr="00A23AF0" w:rsidRDefault="00A23AF0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5AA35920" w14:textId="77777777" w:rsidR="00204E41" w:rsidRPr="00A23AF0" w:rsidRDefault="00204E41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5E76BFDA" w14:textId="77777777" w:rsidR="00706992" w:rsidRPr="00A23AF0" w:rsidRDefault="00706992" w:rsidP="00410B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5719184B" w14:textId="54298FD7" w:rsidR="00BB45FB" w:rsidRPr="00204E41" w:rsidRDefault="00706992" w:rsidP="00BB45FB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tbl>
      <w:tblPr>
        <w:tblW w:w="67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82"/>
        <w:gridCol w:w="960"/>
        <w:gridCol w:w="1082"/>
        <w:gridCol w:w="960"/>
        <w:gridCol w:w="1082"/>
      </w:tblGrid>
      <w:tr w:rsidR="00C82A76" w:rsidRPr="00C82A76" w14:paraId="2E9F94A7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1BF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DC0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T1(n)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6A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Nº de Chamadas Recursivas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AFC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T2(n)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C62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Nº de Chamadas Recursivas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A3F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T3(n)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978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Nº de Chamadas Recursivas</w:t>
            </w:r>
          </w:p>
        </w:tc>
      </w:tr>
      <w:tr w:rsidR="00C82A76" w:rsidRPr="00C82A76" w14:paraId="63F23EFB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866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54E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68E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10A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B87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A8F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FAD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</w:tr>
      <w:tr w:rsidR="00C82A76" w:rsidRPr="00C82A76" w14:paraId="0F87F3FC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F7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C10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65B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EE9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3F6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E68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43D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</w:tr>
      <w:tr w:rsidR="00C82A76" w:rsidRPr="00C82A76" w14:paraId="0DA65A9E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C77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ED8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4BC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1B45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DC3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F68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DE1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</w:tr>
      <w:tr w:rsidR="00C82A76" w:rsidRPr="00C82A76" w14:paraId="1BA954DD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1F7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D75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3C6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3C0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2D9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D6A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FA1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C82A76" w:rsidRPr="00C82A76" w14:paraId="33D3F71B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715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BBE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11B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8B0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5FB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BC1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112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C82A76" w:rsidRPr="00C82A76" w14:paraId="5DAE3C24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91A9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EBD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831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664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FE6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516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79B8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C82A76" w:rsidRPr="00C82A76" w14:paraId="6CCCA99E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290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370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E66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0A1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DF0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1FF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EE38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C82A76" w:rsidRPr="00C82A76" w14:paraId="0951C747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F2F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664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2BC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33E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FDB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120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673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</w:tr>
      <w:tr w:rsidR="00C82A76" w:rsidRPr="00C82A76" w14:paraId="1E0D2A46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A7A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F96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AE2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DD8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1E98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AC2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FC4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</w:tr>
      <w:tr w:rsidR="00C82A76" w:rsidRPr="00C82A76" w14:paraId="72919FFA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7F0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AB0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0F52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7AF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BFE2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0CA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59E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C82A76" w:rsidRPr="00C82A76" w14:paraId="73EC2651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339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950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D6D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862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0E1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722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084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</w:t>
            </w:r>
          </w:p>
        </w:tc>
      </w:tr>
      <w:tr w:rsidR="00C82A76" w:rsidRPr="00C82A76" w14:paraId="4F3B9C4C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D6C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6D88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EC4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FD0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7C3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29E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FC95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</w:t>
            </w:r>
          </w:p>
        </w:tc>
      </w:tr>
      <w:tr w:rsidR="00C82A76" w:rsidRPr="00C82A76" w14:paraId="270B6153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E3F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DBE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8D2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C40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C0A5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744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794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</w:tr>
      <w:tr w:rsidR="00C82A76" w:rsidRPr="00C82A76" w14:paraId="208B0096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8065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9B5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AA1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7C75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815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16D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1825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</w:tr>
      <w:tr w:rsidR="00C82A76" w:rsidRPr="00C82A76" w14:paraId="39492223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365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4648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1059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F82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D77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E91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16C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</w:tr>
      <w:tr w:rsidR="00C82A76" w:rsidRPr="00C82A76" w14:paraId="30096052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76C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7C0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7E3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F3C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F33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36F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5AD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</w:tr>
      <w:tr w:rsidR="00C82A76" w:rsidRPr="00C82A76" w14:paraId="19FA6B0F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FEA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51B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F68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687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65A9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B71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F8F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</w:t>
            </w:r>
          </w:p>
        </w:tc>
      </w:tr>
      <w:tr w:rsidR="00C82A76" w:rsidRPr="00C82A76" w14:paraId="7232E83D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E8E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BB1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556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AB7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527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95B2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87D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</w:t>
            </w:r>
          </w:p>
        </w:tc>
      </w:tr>
      <w:tr w:rsidR="00C82A76" w:rsidRPr="00C82A76" w14:paraId="767659DF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5669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C38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D8A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09C9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52E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AE4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C5E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C82A76" w:rsidRPr="00C82A76" w14:paraId="48C5DA73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B9F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3A6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BE2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F3D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88F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9AA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30C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</w:tr>
      <w:tr w:rsidR="00C82A76" w:rsidRPr="00C82A76" w14:paraId="21482C4B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4D89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5FD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1B4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D1B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CED8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EFE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B2E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</w:tr>
      <w:tr w:rsidR="00C82A76" w:rsidRPr="00C82A76" w14:paraId="0729FDC0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08D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3662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1C2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DF4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7C1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FA3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F03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</w:tr>
      <w:tr w:rsidR="00C82A76" w:rsidRPr="00C82A76" w14:paraId="273083CD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5AF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494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5F19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F2F1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BC25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8F4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F77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</w:t>
            </w:r>
          </w:p>
        </w:tc>
      </w:tr>
      <w:tr w:rsidR="00C82A76" w:rsidRPr="00C82A76" w14:paraId="770FB173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1FF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63E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585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60D2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0FE2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48C3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3DD4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</w:t>
            </w:r>
          </w:p>
        </w:tc>
      </w:tr>
      <w:tr w:rsidR="00C82A76" w:rsidRPr="00C82A76" w14:paraId="264F97C3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74E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7998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6E2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740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F9E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E5D2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724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</w:tr>
      <w:tr w:rsidR="00C82A76" w:rsidRPr="00C82A76" w14:paraId="24393CD3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CD62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15A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599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C89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C3B8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226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1BA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7</w:t>
            </w:r>
          </w:p>
        </w:tc>
      </w:tr>
      <w:tr w:rsidR="00C82A76" w:rsidRPr="00C82A76" w14:paraId="485DCBE3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2BF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71B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178E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8FC2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D1E8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6F3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A60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7</w:t>
            </w:r>
          </w:p>
        </w:tc>
      </w:tr>
      <w:tr w:rsidR="00C82A76" w:rsidRPr="00C82A76" w14:paraId="007AF3CA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9FC7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6B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4B82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94F6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A04C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520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EA1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</w:tr>
      <w:tr w:rsidR="00C82A76" w:rsidRPr="00C82A76" w14:paraId="65BD19D2" w14:textId="77777777" w:rsidTr="00C82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4808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FE7F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3E32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BD1D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B6D0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02AA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E79B" w14:textId="77777777" w:rsidR="00C82A76" w:rsidRPr="00C82A76" w:rsidRDefault="00C82A76" w:rsidP="00C82A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82A76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9</w:t>
            </w:r>
          </w:p>
        </w:tc>
      </w:tr>
    </w:tbl>
    <w:p w14:paraId="42BE5210" w14:textId="77777777" w:rsidR="00A81651" w:rsidRPr="00D67745" w:rsidRDefault="00A81651" w:rsidP="00A81651">
      <w:pPr>
        <w:rPr>
          <w:sz w:val="18"/>
          <w:lang w:val="pt-PT"/>
        </w:rPr>
      </w:pPr>
    </w:p>
    <w:p w14:paraId="4E8C8D41" w14:textId="32571F0B" w:rsidR="00A230B5" w:rsidRDefault="00A230B5" w:rsidP="00A230B5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 w:rsidRPr="00204E41"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 w:rsidRPr="00204E41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B2C43">
        <w:rPr>
          <w:b/>
          <w:bCs/>
          <w:lang w:val="pt-PT"/>
        </w:rPr>
        <w:t>.</w:t>
      </w:r>
      <w:r>
        <w:rPr>
          <w:b/>
          <w:bCs/>
          <w:lang w:val="pt-PT"/>
        </w:rPr>
        <w:t xml:space="preserve"> Considere o caso particular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  <w:lang w:val="pt-PT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PT"/>
              </w:rPr>
              <m:t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>o</w:t>
      </w:r>
      <w:r w:rsidRPr="004B2C43">
        <w:rPr>
          <w:lang w:val="pt-PT"/>
        </w:rPr>
        <w:t xml:space="preserve">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 w:rsidRPr="00204E41">
        <w:rPr>
          <w:b/>
          <w:bCs/>
          <w:lang w:val="pt-PT"/>
        </w:rPr>
        <w:t>ordem de complexidade</w:t>
      </w:r>
      <w:r w:rsidR="004B2CA3">
        <w:rPr>
          <w:lang w:val="pt-PT"/>
        </w:rPr>
        <w:t xml:space="preserve"> para esse caso particular</w:t>
      </w:r>
      <w:r>
        <w:rPr>
          <w:lang w:val="pt-PT"/>
        </w:rPr>
        <w:t xml:space="preserve">. </w:t>
      </w:r>
      <w:r w:rsidR="00410BCB">
        <w:rPr>
          <w:lang w:val="pt-PT"/>
        </w:rPr>
        <w:t xml:space="preserve">Compare a expressão obtida com a os dados da </w:t>
      </w:r>
      <w:r w:rsidR="00410BCB" w:rsidRPr="00410BCB">
        <w:rPr>
          <w:b/>
          <w:bCs/>
          <w:lang w:val="pt-PT"/>
        </w:rPr>
        <w:t>tabela</w:t>
      </w:r>
      <w:r w:rsidR="00410BCB">
        <w:rPr>
          <w:lang w:val="pt-PT"/>
        </w:rPr>
        <w:t xml:space="preserve">. </w:t>
      </w:r>
      <w:r>
        <w:rPr>
          <w:lang w:val="pt-PT"/>
        </w:rPr>
        <w:t xml:space="preserve">Sugestão: use o </w:t>
      </w:r>
      <w:r w:rsidRPr="00204E41">
        <w:rPr>
          <w:b/>
          <w:bCs/>
          <w:lang w:val="pt-PT"/>
        </w:rPr>
        <w:t>desenvolvimento telescópico</w:t>
      </w:r>
      <w:r>
        <w:rPr>
          <w:b/>
          <w:bCs/>
          <w:lang w:val="pt-PT"/>
        </w:rPr>
        <w:t xml:space="preserve"> </w:t>
      </w:r>
      <w:r w:rsidRPr="004B2CA3"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4B2CA3" w:rsidRPr="00C619C6" w14:paraId="27DFF127" w14:textId="77777777" w:rsidTr="00410BCB">
        <w:trPr>
          <w:trHeight w:val="271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CCC6" w14:textId="77777777" w:rsidR="004B2CA3" w:rsidRPr="00774E98" w:rsidRDefault="004B2CA3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64B3CB67" w14:textId="3D3A9E6A" w:rsidR="00C26078" w:rsidRDefault="00C26078" w:rsidP="00C26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A23AF0">
              <w:rPr>
                <w:sz w:val="22"/>
                <w:szCs w:val="22"/>
                <w:lang w:val="pt-PT"/>
              </w:rPr>
              <w:t>Expressã</w:t>
            </w:r>
            <w:r>
              <w:rPr>
                <w:sz w:val="22"/>
                <w:szCs w:val="22"/>
                <w:lang w:val="pt-PT"/>
              </w:rPr>
              <w:t xml:space="preserve">o recorrente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c2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=0 , 0≤n≤2;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c2=1+ c2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+ c2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 xml:space="preserve"> , n&gt;2;    </m:t>
                      </m:r>
                    </m:e>
                  </m:eqArr>
                </m:e>
              </m:d>
            </m:oMath>
          </w:p>
          <w:p w14:paraId="608F2BC5" w14:textId="789AF608" w:rsidR="00C26078" w:rsidRDefault="00C26078" w:rsidP="00C26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Expressão exata </w:t>
            </w:r>
            <w:r w:rsidR="00AE230D">
              <w:rPr>
                <w:sz w:val="22"/>
                <w:szCs w:val="22"/>
                <w:lang w:val="pt-PT"/>
              </w:rPr>
              <w:t xml:space="preserve">para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c</m:t>
                  </m:r>
                </m:sup>
              </m:sSup>
            </m:oMath>
            <w:r>
              <w:rPr>
                <w:sz w:val="22"/>
                <w:szCs w:val="22"/>
                <w:lang w:val="pt-PT"/>
              </w:rPr>
              <w:t xml:space="preserve">=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c2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=2+ c2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 c2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 2+2*c2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 2+2*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2+2*c2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9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=…= = 2*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+2*c2(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  <w:r>
              <w:rPr>
                <w:sz w:val="22"/>
                <w:szCs w:val="22"/>
                <w:lang w:val="pt-PT"/>
              </w:rPr>
              <w:t xml:space="preserve"> </w:t>
            </w:r>
          </w:p>
          <w:p w14:paraId="6F8F2058" w14:textId="2B2AC7D3" w:rsidR="00C26078" w:rsidRDefault="00C26078" w:rsidP="00C26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para k =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 xml:space="preserve">n </m:t>
                  </m:r>
                </m:e>
              </m:func>
            </m:oMath>
            <w:r>
              <w:rPr>
                <w:lang w:val="pt-PT"/>
              </w:rPr>
              <w:t>,</w:t>
            </w:r>
          </w:p>
          <w:p w14:paraId="60D8D2DE" w14:textId="2EE4863C" w:rsidR="00C26078" w:rsidRDefault="00C26078" w:rsidP="00C26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</w:t>
            </w:r>
            <w:r w:rsidR="00925293">
              <w:rPr>
                <w:sz w:val="22"/>
                <w:szCs w:val="22"/>
                <w:lang w:val="pt-PT"/>
              </w:rPr>
              <w:t>2</w:t>
            </w:r>
            <w:r>
              <w:rPr>
                <w:sz w:val="22"/>
                <w:szCs w:val="22"/>
                <w:lang w:val="pt-PT"/>
              </w:rPr>
              <w:t xml:space="preserve">(n) =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pt-P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 xml:space="preserve">n 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>
              </m:d>
              <m:r>
                <w:rPr>
                  <w:rFonts w:ascii="Cambria Math" w:hAnsi="Cambria Math"/>
                  <w:lang w:val="pt-PT"/>
                </w:rPr>
                <m:t>+2*c2</m:t>
              </m:r>
              <m:d>
                <m:dPr>
                  <m:ctrlPr>
                    <w:rPr>
                      <w:rFonts w:ascii="Cambria Math" w:hAnsi="Cambria Math"/>
                      <w:lang w:val="pt-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pt-PT"/>
                </w:rPr>
                <m:t xml:space="preserve">= 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pt-P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 xml:space="preserve">n 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>
              </m:d>
            </m:oMath>
            <w:r>
              <w:rPr>
                <w:lang w:val="pt-PT"/>
              </w:rPr>
              <w:t>;</w:t>
            </w:r>
          </w:p>
          <w:p w14:paraId="4B733220" w14:textId="53B88D25" w:rsidR="001002AF" w:rsidRDefault="008F4E78" w:rsidP="0092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lang w:val="pt-PT"/>
              </w:rPr>
              <w:t>Teorema mestre: Como a função de recorr</w:t>
            </w:r>
            <w:r w:rsidR="001C2585">
              <w:rPr>
                <w:lang w:val="pt-PT"/>
              </w:rPr>
              <w:t xml:space="preserve">ência é definida por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c2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=2+2* c2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den>
                  </m:f>
                </m:e>
              </m:d>
            </m:oMath>
            <w:r w:rsidR="00050E2A">
              <w:rPr>
                <w:sz w:val="22"/>
                <w:szCs w:val="22"/>
                <w:lang w:val="pt-PT"/>
              </w:rPr>
              <w:t xml:space="preserve"> </w:t>
            </w:r>
            <w:r w:rsidR="001002AF">
              <w:rPr>
                <w:sz w:val="22"/>
                <w:szCs w:val="22"/>
                <w:lang w:val="pt-PT"/>
              </w:rPr>
              <w:t>,</w:t>
            </w:r>
          </w:p>
          <w:p w14:paraId="10FC46C8" w14:textId="638B1EE5" w:rsidR="00925293" w:rsidRDefault="001002AF" w:rsidP="00C26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com a = 2, b=3</w:t>
            </w:r>
            <w:r w:rsidR="004155E8">
              <w:rPr>
                <w:sz w:val="22"/>
                <w:szCs w:val="22"/>
                <w:lang w:val="pt-PT"/>
              </w:rPr>
              <w:t>, d=0</w:t>
            </w:r>
            <w:r w:rsidR="00146F7B">
              <w:rPr>
                <w:sz w:val="22"/>
                <w:szCs w:val="22"/>
                <w:lang w:val="pt-PT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a&gt;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d</m:t>
                  </m:r>
                </m:sup>
              </m:sSup>
            </m:oMath>
            <w:r w:rsidR="00992DD5">
              <w:rPr>
                <w:sz w:val="22"/>
                <w:szCs w:val="22"/>
                <w:lang w:val="pt-PT"/>
              </w:rPr>
              <w:t xml:space="preserve">, logo </w:t>
            </w:r>
            <w:r w:rsidR="00C24F37">
              <w:rPr>
                <w:sz w:val="22"/>
                <w:szCs w:val="22"/>
                <w:lang w:val="pt-PT"/>
              </w:rPr>
              <w:t>c</w:t>
            </w:r>
            <w:r w:rsidR="006807B7">
              <w:rPr>
                <w:sz w:val="22"/>
                <w:szCs w:val="22"/>
                <w:lang w:val="pt-PT"/>
              </w:rPr>
              <w:t>2(n</w:t>
            </w:r>
            <w:r w:rsidR="00A8143F">
              <w:rPr>
                <w:lang w:val="pt-PT"/>
              </w:rPr>
              <w:t xml:space="preserve">) </w:t>
            </w:r>
            <m:oMath>
              <m:r>
                <w:rPr>
                  <w:rFonts w:ascii="Cambria Math" w:hAnsi="Cambria Math"/>
                  <w:lang w:val="pt-PT"/>
                </w:rPr>
                <m:t>∈O(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 xml:space="preserve">2 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  <m:r>
                <w:rPr>
                  <w:rFonts w:ascii="Cambria Math" w:hAnsi="Cambria Math"/>
                  <w:lang w:val="pt-PT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0.95</m:t>
                  </m:r>
                </m:sup>
              </m:sSup>
            </m:oMath>
            <w:r w:rsidR="00925293">
              <w:rPr>
                <w:sz w:val="22"/>
                <w:szCs w:val="22"/>
                <w:lang w:val="pt-PT"/>
              </w:rPr>
              <w:t xml:space="preserve"> </w:t>
            </w:r>
            <w:r w:rsidR="00146F7B">
              <w:rPr>
                <w:lang w:val="pt-PT"/>
              </w:rPr>
              <w:t xml:space="preserve"> o que está de acordo com os resultados experimentais.</w:t>
            </w:r>
          </w:p>
          <w:p w14:paraId="256B7E7B" w14:textId="77777777" w:rsidR="004B2CA3" w:rsidRPr="00774E98" w:rsidRDefault="004B2CA3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6345A6A3" w14:textId="2E230482" w:rsidR="00574BDB" w:rsidRDefault="00C619C6">
      <w:pPr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D129EDC" wp14:editId="4643B27B">
            <wp:extent cx="4045585" cy="18148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BDB">
        <w:rPr>
          <w:lang w:val="pt-PT"/>
        </w:rPr>
        <w:br w:type="page"/>
      </w:r>
    </w:p>
    <w:p w14:paraId="363EC8CF" w14:textId="759153B8" w:rsidR="004B2CA3" w:rsidRPr="004B2CA3" w:rsidRDefault="004B2CA3" w:rsidP="00A230B5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 w:rsidRPr="007C33C7">
        <w:rPr>
          <w:lang w:val="pt-PT"/>
        </w:rPr>
        <w:lastRenderedPageBreak/>
        <w:t xml:space="preserve">Pode </w:t>
      </w:r>
      <w:r w:rsidRPr="004B2CA3">
        <w:rPr>
          <w:b/>
          <w:bCs/>
          <w:lang w:val="pt-PT"/>
        </w:rPr>
        <w:t xml:space="preserve">generalizar a ordem de complexidade </w:t>
      </w:r>
      <w:r w:rsidRPr="007C33C7">
        <w:rPr>
          <w:lang w:val="pt-PT"/>
        </w:rPr>
        <w:t>que acabou de obter para todo o n</w:t>
      </w:r>
      <w:r w:rsidRPr="00F10AAF">
        <w:rPr>
          <w:lang w:val="pt-PT"/>
        </w:rPr>
        <w:t>?</w:t>
      </w:r>
      <w:r w:rsidRPr="004B2CA3">
        <w:rPr>
          <w:b/>
          <w:bCs/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4B2CA3" w:rsidRPr="00C619C6" w14:paraId="7EF3C417" w14:textId="77777777" w:rsidTr="00964D8B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E287" w14:textId="77777777" w:rsidR="004B2CA3" w:rsidRPr="00774E98" w:rsidRDefault="004B2CA3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2DF72FDC" w14:textId="5C2E3188" w:rsidR="004B2CA3" w:rsidRPr="001C5A1E" w:rsidRDefault="000E51E7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u w:val="single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Como </w:t>
            </w:r>
            <w:r w:rsidR="00CC4A38">
              <w:rPr>
                <w:sz w:val="22"/>
                <w:szCs w:val="22"/>
                <w:lang w:val="pt-PT"/>
              </w:rPr>
              <w:t xml:space="preserve">a </w:t>
            </w:r>
            <w:r w:rsidR="00C72586">
              <w:rPr>
                <w:sz w:val="22"/>
                <w:szCs w:val="22"/>
                <w:lang w:val="pt-PT"/>
              </w:rPr>
              <w:t>c</w:t>
            </w:r>
            <w:r w:rsidR="00200A6C">
              <w:rPr>
                <w:sz w:val="22"/>
                <w:szCs w:val="22"/>
                <w:lang w:val="pt-PT"/>
              </w:rPr>
              <w:t>2(n) é não decrescente</w:t>
            </w:r>
            <w:r w:rsidR="00F767FB">
              <w:rPr>
                <w:sz w:val="22"/>
                <w:szCs w:val="22"/>
                <w:lang w:val="pt-PT"/>
              </w:rPr>
              <w:t>, pela Regra da suavidade podemos generalizar a ordem de complexidade para todo o n.</w:t>
            </w:r>
          </w:p>
        </w:tc>
      </w:tr>
    </w:tbl>
    <w:p w14:paraId="7818A643" w14:textId="77777777" w:rsidR="004B2CA3" w:rsidRDefault="004B2CA3" w:rsidP="004B2CA3">
      <w:pPr>
        <w:tabs>
          <w:tab w:val="left" w:pos="284"/>
        </w:tabs>
        <w:spacing w:after="120"/>
        <w:rPr>
          <w:lang w:val="pt-PT"/>
        </w:rPr>
      </w:pPr>
    </w:p>
    <w:p w14:paraId="74DE6C24" w14:textId="0C50A560" w:rsidR="009C60D4" w:rsidRPr="009C60D4" w:rsidRDefault="00204E41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Obtenha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 w:rsidRPr="00204E41"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 w:rsidRPr="00204E41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pt-PT"/>
          </w:rPr>
          <m:t>.</m:t>
        </m:r>
      </m:oMath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C60D4" w:rsidRPr="00C619C6" w14:paraId="598B1428" w14:textId="77777777" w:rsidTr="009C60D4">
        <w:trPr>
          <w:trHeight w:val="1423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88C8" w14:textId="77777777" w:rsidR="009C60D4" w:rsidRPr="00774E98" w:rsidRDefault="009C60D4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2F3D7083" w14:textId="20165346" w:rsidR="00964D8B" w:rsidRPr="00964D8B" w:rsidRDefault="00964D8B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964D8B">
              <w:rPr>
                <w:sz w:val="22"/>
                <w:szCs w:val="22"/>
                <w:lang w:val="pt-PT"/>
              </w:rPr>
              <w:t xml:space="preserve">Expressão recorrente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c3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=0 , 0≤n≤2;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c3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=1+ c3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,  n%3==0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c3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=2+ c3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+ c3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 xml:space="preserve"> </m:t>
                      </m:r>
                      <w:bookmarkStart w:id="1" w:name="_GoBack"/>
                      <w:bookmarkEnd w:id="1"/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 xml:space="preserve"> n&gt;2&amp; ∩n ≠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&amp;&amp;</m:t>
                      </m:r>
                    </m:e>
                  </m:eqArr>
                </m:e>
              </m:d>
            </m:oMath>
          </w:p>
          <w:p w14:paraId="3477231E" w14:textId="77777777" w:rsidR="009C60D4" w:rsidRPr="00774E98" w:rsidRDefault="009C60D4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1821A3ED" w14:textId="4FB52F25" w:rsidR="009C60D4" w:rsidRPr="009C60D4" w:rsidRDefault="009C60D4" w:rsidP="009C60D4">
      <w:pPr>
        <w:tabs>
          <w:tab w:val="left" w:pos="284"/>
        </w:tabs>
        <w:spacing w:after="120"/>
        <w:rPr>
          <w:lang w:val="pt-PT"/>
        </w:rPr>
      </w:pPr>
    </w:p>
    <w:p w14:paraId="5A0E6A80" w14:textId="2E070612" w:rsidR="00204E41" w:rsidRDefault="009C60D4" w:rsidP="00204E41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b/>
          <w:bCs/>
          <w:lang w:val="pt-PT"/>
        </w:rPr>
        <w:t xml:space="preserve">Considere o caso particular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  <w:lang w:val="pt-PT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PT"/>
              </w:rPr>
              <m:t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>o</w:t>
      </w:r>
      <w:r w:rsidRPr="004B2C43">
        <w:rPr>
          <w:lang w:val="pt-PT"/>
        </w:rPr>
        <w:t xml:space="preserve">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 w:rsidRPr="00204E41"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</w:t>
      </w:r>
      <w:r w:rsidR="00410BCB">
        <w:rPr>
          <w:lang w:val="pt-PT"/>
        </w:rPr>
        <w:t xml:space="preserve">Compare a expressão obtida com a os dados da </w:t>
      </w:r>
      <w:r w:rsidR="00410BCB" w:rsidRPr="00410BCB">
        <w:rPr>
          <w:b/>
          <w:bCs/>
          <w:lang w:val="pt-PT"/>
        </w:rPr>
        <w:t>tabela</w:t>
      </w:r>
      <w:r w:rsidR="00410BCB">
        <w:rPr>
          <w:lang w:val="pt-PT"/>
        </w:rPr>
        <w:t xml:space="preserve">. </w:t>
      </w:r>
      <w:r>
        <w:rPr>
          <w:lang w:val="pt-PT"/>
        </w:rPr>
        <w:t xml:space="preserve">Sugestão: use o </w:t>
      </w:r>
      <w:r w:rsidRPr="00204E41">
        <w:rPr>
          <w:b/>
          <w:bCs/>
          <w:lang w:val="pt-PT"/>
        </w:rPr>
        <w:t>desenvolvimento telescópico</w:t>
      </w:r>
      <w:r>
        <w:rPr>
          <w:b/>
          <w:bCs/>
          <w:lang w:val="pt-PT"/>
        </w:rPr>
        <w:t xml:space="preserve"> </w:t>
      </w:r>
      <w:r w:rsidRPr="004B2CA3"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04E41" w:rsidRPr="00C619C6" w14:paraId="263C69AA" w14:textId="77777777" w:rsidTr="00FE56F0">
        <w:trPr>
          <w:trHeight w:val="209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2513" w14:textId="77777777" w:rsidR="00C72586" w:rsidRPr="00C72586" w:rsidRDefault="00964D8B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964D8B">
              <w:rPr>
                <w:sz w:val="22"/>
                <w:szCs w:val="22"/>
                <w:lang w:val="pt-PT"/>
              </w:rPr>
              <w:t xml:space="preserve">Expressão exata para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c</m:t>
                  </m:r>
                </m:sup>
              </m:sSup>
            </m:oMath>
            <w:r>
              <w:rPr>
                <w:sz w:val="22"/>
                <w:szCs w:val="22"/>
                <w:lang w:val="pt-PT"/>
              </w:rPr>
              <w:t>:</w:t>
            </w:r>
            <w:r w:rsidRPr="00964D8B">
              <w:rPr>
                <w:sz w:val="22"/>
                <w:szCs w:val="22"/>
                <w:lang w:val="pt-PT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c3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=1+ c3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 2+c3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=…=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+c3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</m:t>
              </m:r>
            </m:oMath>
          </w:p>
          <w:p w14:paraId="4335D02A" w14:textId="77777777" w:rsidR="00C72586" w:rsidRPr="00C72586" w:rsidRDefault="00C72586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964D8B">
              <w:rPr>
                <w:sz w:val="22"/>
                <w:szCs w:val="22"/>
                <w:lang w:val="pt-PT"/>
              </w:rPr>
              <w:t>para k =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 )</m:t>
                  </m:r>
                </m:e>
              </m:func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:</m:t>
              </m:r>
            </m:oMath>
          </w:p>
          <w:p w14:paraId="08835A18" w14:textId="69DE6D9B" w:rsidR="00964D8B" w:rsidRPr="00964D8B" w:rsidRDefault="00C72586" w:rsidP="00C7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=k+c3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=k=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</m:t>
              </m:r>
            </m:oMath>
            <w:r w:rsidR="00964D8B" w:rsidRPr="00964D8B">
              <w:rPr>
                <w:sz w:val="22"/>
                <w:szCs w:val="22"/>
                <w:lang w:val="pt-PT"/>
              </w:rPr>
              <w:t xml:space="preserve"> </w:t>
            </w:r>
          </w:p>
          <w:p w14:paraId="3223F20F" w14:textId="7D48A4B9" w:rsidR="00964D8B" w:rsidRPr="00964D8B" w:rsidRDefault="00964D8B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964D8B">
              <w:rPr>
                <w:lang w:val="pt-PT"/>
              </w:rPr>
              <w:t xml:space="preserve">Teorema mestre: Como a função de recorrência é definida por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c3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=1+ c2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den>
                  </m:f>
                </m:e>
              </m:d>
            </m:oMath>
            <w:r w:rsidRPr="00964D8B">
              <w:rPr>
                <w:sz w:val="22"/>
                <w:szCs w:val="22"/>
                <w:lang w:val="pt-PT"/>
              </w:rPr>
              <w:t xml:space="preserve"> ,</w:t>
            </w:r>
          </w:p>
          <w:p w14:paraId="2A76AFA0" w14:textId="2B4ED555" w:rsidR="00204E41" w:rsidRPr="00964D8B" w:rsidRDefault="00964D8B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t-PT"/>
              </w:rPr>
            </w:pPr>
            <w:r w:rsidRPr="00964D8B">
              <w:rPr>
                <w:sz w:val="22"/>
                <w:szCs w:val="22"/>
                <w:lang w:val="pt-PT"/>
              </w:rPr>
              <w:t xml:space="preserve">com a = </w:t>
            </w:r>
            <w:r w:rsidR="00C24F37">
              <w:rPr>
                <w:sz w:val="22"/>
                <w:szCs w:val="22"/>
                <w:lang w:val="pt-PT"/>
              </w:rPr>
              <w:t>1</w:t>
            </w:r>
            <w:r w:rsidRPr="00964D8B">
              <w:rPr>
                <w:sz w:val="22"/>
                <w:szCs w:val="22"/>
                <w:lang w:val="pt-PT"/>
              </w:rPr>
              <w:t xml:space="preserve">, b=3, </w:t>
            </w:r>
            <w:r w:rsidR="00C24F37">
              <w:rPr>
                <w:sz w:val="22"/>
                <w:szCs w:val="22"/>
                <w:lang w:val="pt-PT"/>
              </w:rPr>
              <w:t xml:space="preserve">c = 0, </w:t>
            </w:r>
            <w:r w:rsidRPr="00964D8B">
              <w:rPr>
                <w:sz w:val="22"/>
                <w:szCs w:val="22"/>
                <w:lang w:val="pt-PT"/>
              </w:rPr>
              <w:t xml:space="preserve">d=0,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d</m:t>
                  </m:r>
                </m:sup>
              </m:sSup>
            </m:oMath>
            <w:r w:rsidRPr="00964D8B">
              <w:rPr>
                <w:sz w:val="22"/>
                <w:szCs w:val="22"/>
                <w:lang w:val="pt-PT"/>
              </w:rPr>
              <w:t xml:space="preserve">, logo </w:t>
            </w:r>
            <w:r w:rsidR="00C24F37">
              <w:rPr>
                <w:sz w:val="22"/>
                <w:szCs w:val="22"/>
                <w:lang w:val="pt-PT"/>
              </w:rPr>
              <w:t>c3</w:t>
            </w:r>
            <w:r w:rsidRPr="00964D8B">
              <w:rPr>
                <w:sz w:val="22"/>
                <w:szCs w:val="22"/>
                <w:lang w:val="pt-PT"/>
              </w:rPr>
              <w:t>(n</w:t>
            </w:r>
            <w:r w:rsidRPr="00964D8B">
              <w:rPr>
                <w:lang w:val="pt-PT"/>
              </w:rPr>
              <w:t xml:space="preserve">) </w:t>
            </w:r>
            <m:oMath>
              <m:r>
                <w:rPr>
                  <w:rFonts w:ascii="Cambria Math" w:hAnsi="Cambria Math"/>
                  <w:lang w:val="pt-PT"/>
                </w:rPr>
                <m:t>∈O</m:t>
              </m:r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0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</m:t>
              </m:r>
            </m:oMath>
            <w:r w:rsidRPr="00964D8B">
              <w:rPr>
                <w:lang w:val="pt-PT"/>
              </w:rPr>
              <w:t>o que está de acordo com os resultados experimentais.</w:t>
            </w:r>
            <w:r w:rsidR="00C24F37">
              <w:rPr>
                <w:lang w:val="pt-PT"/>
              </w:rPr>
              <w:t xml:space="preserve"> </w:t>
            </w:r>
          </w:p>
        </w:tc>
      </w:tr>
    </w:tbl>
    <w:p w14:paraId="76AE5EBE" w14:textId="77777777" w:rsidR="00204E41" w:rsidRPr="00774E98" w:rsidRDefault="00204E41" w:rsidP="00204E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417A4239" w14:textId="77777777" w:rsidR="009C60D4" w:rsidRPr="004B2CA3" w:rsidRDefault="009C60D4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 w:rsidRPr="007C33C7">
        <w:rPr>
          <w:lang w:val="pt-PT"/>
        </w:rPr>
        <w:t xml:space="preserve">Pode </w:t>
      </w:r>
      <w:r w:rsidRPr="004B2CA3">
        <w:rPr>
          <w:b/>
          <w:bCs/>
          <w:lang w:val="pt-PT"/>
        </w:rPr>
        <w:t xml:space="preserve">generalizar a ordem de complexidade </w:t>
      </w:r>
      <w:r w:rsidRPr="007C33C7">
        <w:rPr>
          <w:lang w:val="pt-PT"/>
        </w:rPr>
        <w:t>que acabou de obter para todo o n?</w:t>
      </w:r>
      <w:r w:rsidRPr="004B2CA3">
        <w:rPr>
          <w:b/>
          <w:bCs/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C60D4" w:rsidRPr="00C619C6" w14:paraId="4E695A53" w14:textId="77777777" w:rsidTr="00964D8B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5D80" w14:textId="77777777" w:rsidR="009C60D4" w:rsidRPr="00774E98" w:rsidRDefault="009C60D4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084EB458" w14:textId="6A4F39B2" w:rsidR="009C60D4" w:rsidRPr="00774E98" w:rsidRDefault="00C24F37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 ordem de complexidade calculada foi para o caso específico de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c</m:t>
                  </m:r>
                </m:sup>
              </m:sSup>
            </m:oMath>
            <w:r>
              <w:rPr>
                <w:sz w:val="22"/>
                <w:szCs w:val="22"/>
                <w:lang w:val="pt-PT"/>
              </w:rPr>
              <w:t>. Quando isto não é verdade a função t3(n) usa uma expressão diferente para o cáculo do resultado pelo que não é possível generalizar a ordem de complexidade.</w:t>
            </w:r>
          </w:p>
        </w:tc>
      </w:tr>
    </w:tbl>
    <w:p w14:paraId="3ABB117F" w14:textId="77777777" w:rsidR="009C60D4" w:rsidRDefault="009C60D4" w:rsidP="009C60D4">
      <w:pPr>
        <w:tabs>
          <w:tab w:val="left" w:pos="284"/>
        </w:tabs>
        <w:spacing w:after="120"/>
        <w:rPr>
          <w:lang w:val="pt-PT"/>
        </w:rPr>
      </w:pPr>
    </w:p>
    <w:p w14:paraId="01FAF653" w14:textId="7D9D39D4" w:rsidR="009C60D4" w:rsidRPr="004B2CA3" w:rsidRDefault="00410BCB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 w:rsidRPr="007C33C7"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10BCB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 xml:space="preserve">e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="009C60D4" w:rsidRPr="007C33C7">
        <w:rPr>
          <w:lang w:val="pt-PT"/>
        </w:rPr>
        <w:t xml:space="preserve"> </w:t>
      </w:r>
      <w:r w:rsidRPr="007C33C7">
        <w:rPr>
          <w:lang w:val="pt-PT"/>
        </w:rPr>
        <w:t>estabeleça uma</w:t>
      </w:r>
      <w:r>
        <w:rPr>
          <w:b/>
          <w:bCs/>
          <w:lang w:val="pt-PT"/>
        </w:rPr>
        <w:t xml:space="preserve"> ordem de complexidade para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10BCB">
        <w:rPr>
          <w:b/>
          <w:bCs/>
          <w:lang w:val="pt-PT"/>
        </w:rPr>
        <w:t xml:space="preserve">. </w:t>
      </w:r>
      <w:r w:rsidR="009C60D4" w:rsidRPr="004B2CA3">
        <w:rPr>
          <w:b/>
          <w:bCs/>
          <w:lang w:val="pt-PT"/>
        </w:rPr>
        <w:t>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C60D4" w:rsidRPr="00C619C6" w14:paraId="0346F489" w14:textId="77777777" w:rsidTr="00574BDB">
        <w:trPr>
          <w:trHeight w:val="132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793D" w14:textId="77777777" w:rsidR="009C60D4" w:rsidRPr="00564D9E" w:rsidRDefault="009C60D4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u w:val="single"/>
                <w:lang w:val="pt-PT"/>
              </w:rPr>
            </w:pPr>
          </w:p>
          <w:p w14:paraId="0CDFDDA7" w14:textId="2E1DC497" w:rsidR="009C60D4" w:rsidRPr="00FE56F0" w:rsidRDefault="00C24F37" w:rsidP="00964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FE56F0">
              <w:rPr>
                <w:sz w:val="22"/>
                <w:szCs w:val="22"/>
                <w:lang w:val="pt-PT"/>
              </w:rPr>
              <w:t xml:space="preserve">A ordem de complexidade de t3(n) para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c</m:t>
                  </m:r>
                </m:sup>
              </m:sSup>
            </m:oMath>
            <w:r w:rsidRPr="00FE56F0">
              <w:rPr>
                <w:sz w:val="22"/>
                <w:szCs w:val="22"/>
                <w:lang w:val="pt-PT"/>
              </w:rPr>
              <w:t xml:space="preserve"> é inferior à de t2(n). Nos casos em que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n≠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c</m:t>
                  </m:r>
                </m:sup>
              </m:sSup>
            </m:oMath>
            <w:r w:rsidRPr="00FE56F0">
              <w:rPr>
                <w:sz w:val="22"/>
                <w:szCs w:val="22"/>
                <w:lang w:val="pt-PT"/>
              </w:rPr>
              <w:t xml:space="preserve"> o comportamento de t3(n) é semelhante ao de t2(n) pelo que podemos dizer que no caso limite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t3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∈O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t2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∈</m:t>
              </m:r>
              <m:r>
                <w:rPr>
                  <w:rFonts w:ascii="Cambria Math" w:hAnsi="Cambria Math"/>
                  <w:lang w:val="pt-PT"/>
                </w:rPr>
                <m:t xml:space="preserve"> O(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 xml:space="preserve">2 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  <m:r>
                <w:rPr>
                  <w:rFonts w:ascii="Cambria Math" w:hAnsi="Cambria Math"/>
                  <w:lang w:val="pt-PT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0.95</m:t>
                  </m:r>
                </m:sup>
              </m:sSup>
            </m:oMath>
          </w:p>
        </w:tc>
      </w:tr>
    </w:tbl>
    <w:p w14:paraId="541FED55" w14:textId="7D69A0D7" w:rsidR="009C60D4" w:rsidRDefault="00FE56F0" w:rsidP="009C60D4">
      <w:pPr>
        <w:tabs>
          <w:tab w:val="left" w:pos="284"/>
        </w:tabs>
        <w:spacing w:after="120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43AA30E4" wp14:editId="331D12DE">
            <wp:extent cx="3886200" cy="1835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0D4" w:rsidSect="00CE4016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0EEC2" w14:textId="77777777" w:rsidR="00EF1F13" w:rsidRDefault="00EF1F13">
      <w:r>
        <w:separator/>
      </w:r>
    </w:p>
  </w:endnote>
  <w:endnote w:type="continuationSeparator" w:id="0">
    <w:p w14:paraId="0D7F2881" w14:textId="77777777" w:rsidR="00EF1F13" w:rsidRDefault="00EF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B79A" w14:textId="77777777" w:rsidR="00964D8B" w:rsidRDefault="00964D8B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964D8B" w:rsidRPr="00955AC0" w:rsidRDefault="00964D8B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F9B53" w14:textId="05C947BD" w:rsidR="00964D8B" w:rsidRDefault="00964D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3E94B" w14:textId="77777777" w:rsidR="00EF1F13" w:rsidRDefault="00EF1F13">
      <w:r>
        <w:separator/>
      </w:r>
    </w:p>
  </w:footnote>
  <w:footnote w:type="continuationSeparator" w:id="0">
    <w:p w14:paraId="566670F6" w14:textId="77777777" w:rsidR="00EF1F13" w:rsidRDefault="00EF1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1D13" w14:textId="77777777" w:rsidR="00964D8B" w:rsidRPr="00CC6AFB" w:rsidRDefault="00964D8B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F8EB" w14:textId="77777777" w:rsidR="00964D8B" w:rsidRPr="001C7A03" w:rsidRDefault="00964D8B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34AC"/>
    <w:multiLevelType w:val="hybridMultilevel"/>
    <w:tmpl w:val="CA8295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3"/>
  </w:num>
  <w:num w:numId="4">
    <w:abstractNumId w:val="13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"/>
  </w:num>
  <w:num w:numId="8">
    <w:abstractNumId w:val="19"/>
  </w:num>
  <w:num w:numId="9">
    <w:abstractNumId w:val="14"/>
  </w:num>
  <w:num w:numId="10">
    <w:abstractNumId w:val="0"/>
  </w:num>
  <w:num w:numId="11">
    <w:abstractNumId w:val="11"/>
  </w:num>
  <w:num w:numId="1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6"/>
  </w:num>
  <w:num w:numId="15">
    <w:abstractNumId w:val="17"/>
  </w:num>
  <w:num w:numId="16">
    <w:abstractNumId w:val="7"/>
  </w:num>
  <w:num w:numId="17">
    <w:abstractNumId w:val="10"/>
  </w:num>
  <w:num w:numId="18">
    <w:abstractNumId w:val="12"/>
  </w:num>
  <w:num w:numId="19">
    <w:abstractNumId w:val="4"/>
  </w:num>
  <w:num w:numId="20">
    <w:abstractNumId w:val="8"/>
  </w:num>
  <w:num w:numId="21">
    <w:abstractNumId w:val="18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61FB"/>
    <w:rsid w:val="0001701F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0E2A"/>
    <w:rsid w:val="0005259E"/>
    <w:rsid w:val="0005299F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3C99"/>
    <w:rsid w:val="000741F4"/>
    <w:rsid w:val="000768BB"/>
    <w:rsid w:val="0007709C"/>
    <w:rsid w:val="0007741A"/>
    <w:rsid w:val="00081AA5"/>
    <w:rsid w:val="0008231E"/>
    <w:rsid w:val="00084B01"/>
    <w:rsid w:val="00085DA6"/>
    <w:rsid w:val="000865AD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3D78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1E7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2AF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2D22"/>
    <w:rsid w:val="00124841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7B"/>
    <w:rsid w:val="00146FBE"/>
    <w:rsid w:val="0015189B"/>
    <w:rsid w:val="00153655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0C00"/>
    <w:rsid w:val="00173C1E"/>
    <w:rsid w:val="001759AA"/>
    <w:rsid w:val="00175F90"/>
    <w:rsid w:val="00176AAE"/>
    <w:rsid w:val="00182708"/>
    <w:rsid w:val="001840C4"/>
    <w:rsid w:val="001852CE"/>
    <w:rsid w:val="00186299"/>
    <w:rsid w:val="00186428"/>
    <w:rsid w:val="00191FFC"/>
    <w:rsid w:val="00193707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C11F3"/>
    <w:rsid w:val="001C2585"/>
    <w:rsid w:val="001C3224"/>
    <w:rsid w:val="001C34CA"/>
    <w:rsid w:val="001C5A1E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7B4"/>
    <w:rsid w:val="001E1C21"/>
    <w:rsid w:val="001E4115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0A6C"/>
    <w:rsid w:val="00202C75"/>
    <w:rsid w:val="00202ED7"/>
    <w:rsid w:val="00203FEE"/>
    <w:rsid w:val="00204E41"/>
    <w:rsid w:val="00206ECB"/>
    <w:rsid w:val="00210810"/>
    <w:rsid w:val="00210C5C"/>
    <w:rsid w:val="00215615"/>
    <w:rsid w:val="00216B57"/>
    <w:rsid w:val="00216BEA"/>
    <w:rsid w:val="0022227D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0702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A7D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4E95"/>
    <w:rsid w:val="00295AB1"/>
    <w:rsid w:val="002964F4"/>
    <w:rsid w:val="002976CC"/>
    <w:rsid w:val="00297E75"/>
    <w:rsid w:val="002A001A"/>
    <w:rsid w:val="002A0653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B7CBA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033"/>
    <w:rsid w:val="002D521C"/>
    <w:rsid w:val="002D5DD1"/>
    <w:rsid w:val="002D744A"/>
    <w:rsid w:val="002E0893"/>
    <w:rsid w:val="002E287C"/>
    <w:rsid w:val="002E2F0C"/>
    <w:rsid w:val="002E3633"/>
    <w:rsid w:val="002E6668"/>
    <w:rsid w:val="002F1D0B"/>
    <w:rsid w:val="002F2A7F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2B66"/>
    <w:rsid w:val="00332D2B"/>
    <w:rsid w:val="00333BCE"/>
    <w:rsid w:val="00334FA3"/>
    <w:rsid w:val="003351A7"/>
    <w:rsid w:val="00335603"/>
    <w:rsid w:val="00336175"/>
    <w:rsid w:val="00336EF4"/>
    <w:rsid w:val="003372F0"/>
    <w:rsid w:val="00341A42"/>
    <w:rsid w:val="003424BE"/>
    <w:rsid w:val="00342617"/>
    <w:rsid w:val="0034297D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4E8E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67D9"/>
    <w:rsid w:val="0038715E"/>
    <w:rsid w:val="00387EAA"/>
    <w:rsid w:val="00390714"/>
    <w:rsid w:val="003920A0"/>
    <w:rsid w:val="00393566"/>
    <w:rsid w:val="0039491F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27AA"/>
    <w:rsid w:val="003C3689"/>
    <w:rsid w:val="003C4832"/>
    <w:rsid w:val="003C4F0A"/>
    <w:rsid w:val="003C5E23"/>
    <w:rsid w:val="003C6F81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F34"/>
    <w:rsid w:val="003E723A"/>
    <w:rsid w:val="003E7333"/>
    <w:rsid w:val="003E7AF4"/>
    <w:rsid w:val="003F0C74"/>
    <w:rsid w:val="003F10B4"/>
    <w:rsid w:val="003F11A1"/>
    <w:rsid w:val="003F290A"/>
    <w:rsid w:val="003F38EA"/>
    <w:rsid w:val="003F3D64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4D1C"/>
    <w:rsid w:val="0040646D"/>
    <w:rsid w:val="00407EE0"/>
    <w:rsid w:val="00410BCB"/>
    <w:rsid w:val="0041350C"/>
    <w:rsid w:val="004155E8"/>
    <w:rsid w:val="00415BE4"/>
    <w:rsid w:val="00417A0E"/>
    <w:rsid w:val="00422002"/>
    <w:rsid w:val="00422B09"/>
    <w:rsid w:val="004239EF"/>
    <w:rsid w:val="00424359"/>
    <w:rsid w:val="00424A93"/>
    <w:rsid w:val="00426C04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7116"/>
    <w:rsid w:val="00451204"/>
    <w:rsid w:val="00452094"/>
    <w:rsid w:val="00453457"/>
    <w:rsid w:val="0045361B"/>
    <w:rsid w:val="004537F1"/>
    <w:rsid w:val="00454073"/>
    <w:rsid w:val="004542C7"/>
    <w:rsid w:val="0045559C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1185"/>
    <w:rsid w:val="00481883"/>
    <w:rsid w:val="0048193A"/>
    <w:rsid w:val="00483365"/>
    <w:rsid w:val="00484D96"/>
    <w:rsid w:val="00485DC0"/>
    <w:rsid w:val="004869AC"/>
    <w:rsid w:val="00487BE6"/>
    <w:rsid w:val="00492133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7206"/>
    <w:rsid w:val="004A7DB2"/>
    <w:rsid w:val="004B119F"/>
    <w:rsid w:val="004B1EB9"/>
    <w:rsid w:val="004B2C43"/>
    <w:rsid w:val="004B2CA3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507B5"/>
    <w:rsid w:val="00552874"/>
    <w:rsid w:val="005544CC"/>
    <w:rsid w:val="005600CA"/>
    <w:rsid w:val="005606D5"/>
    <w:rsid w:val="00560B1A"/>
    <w:rsid w:val="00562621"/>
    <w:rsid w:val="00564B26"/>
    <w:rsid w:val="00564D9E"/>
    <w:rsid w:val="0056647E"/>
    <w:rsid w:val="00567A8C"/>
    <w:rsid w:val="00570DA5"/>
    <w:rsid w:val="00571C7D"/>
    <w:rsid w:val="00571E17"/>
    <w:rsid w:val="00571E6D"/>
    <w:rsid w:val="00573527"/>
    <w:rsid w:val="00574BDB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7A2E"/>
    <w:rsid w:val="005A0C5D"/>
    <w:rsid w:val="005A1675"/>
    <w:rsid w:val="005A1B19"/>
    <w:rsid w:val="005A1DA4"/>
    <w:rsid w:val="005A27EB"/>
    <w:rsid w:val="005A311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AB"/>
    <w:rsid w:val="005D036A"/>
    <w:rsid w:val="005D0E6B"/>
    <w:rsid w:val="005D0E94"/>
    <w:rsid w:val="005D16A0"/>
    <w:rsid w:val="005D2671"/>
    <w:rsid w:val="005D6F14"/>
    <w:rsid w:val="005D7EE3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07B7"/>
    <w:rsid w:val="00683C38"/>
    <w:rsid w:val="00683D2D"/>
    <w:rsid w:val="0068443B"/>
    <w:rsid w:val="006847C6"/>
    <w:rsid w:val="00684B9E"/>
    <w:rsid w:val="006852A6"/>
    <w:rsid w:val="006926D9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A3B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6992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36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519A"/>
    <w:rsid w:val="00780005"/>
    <w:rsid w:val="00780909"/>
    <w:rsid w:val="00781A0E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525D"/>
    <w:rsid w:val="007B643A"/>
    <w:rsid w:val="007B69EB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E9B"/>
    <w:rsid w:val="007C54E0"/>
    <w:rsid w:val="007C5CF9"/>
    <w:rsid w:val="007C6676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1DAE"/>
    <w:rsid w:val="007F3A06"/>
    <w:rsid w:val="007F3A6B"/>
    <w:rsid w:val="007F3C15"/>
    <w:rsid w:val="007F45A9"/>
    <w:rsid w:val="007F54D8"/>
    <w:rsid w:val="007F5A61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7186"/>
    <w:rsid w:val="00817C76"/>
    <w:rsid w:val="0082141E"/>
    <w:rsid w:val="0082165A"/>
    <w:rsid w:val="00821CD7"/>
    <w:rsid w:val="008227A2"/>
    <w:rsid w:val="00822A54"/>
    <w:rsid w:val="00823AF7"/>
    <w:rsid w:val="008246A8"/>
    <w:rsid w:val="00824C9A"/>
    <w:rsid w:val="00824FE3"/>
    <w:rsid w:val="0082557F"/>
    <w:rsid w:val="00827410"/>
    <w:rsid w:val="00830CA2"/>
    <w:rsid w:val="00831D37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361"/>
    <w:rsid w:val="00862A44"/>
    <w:rsid w:val="00862CF5"/>
    <w:rsid w:val="008648E3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3ACB"/>
    <w:rsid w:val="00885426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2B5"/>
    <w:rsid w:val="008B5E28"/>
    <w:rsid w:val="008B620F"/>
    <w:rsid w:val="008B68B1"/>
    <w:rsid w:val="008C3426"/>
    <w:rsid w:val="008C65FB"/>
    <w:rsid w:val="008C6A81"/>
    <w:rsid w:val="008C6C0A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F02A3"/>
    <w:rsid w:val="008F1437"/>
    <w:rsid w:val="008F1EBA"/>
    <w:rsid w:val="008F21D4"/>
    <w:rsid w:val="008F2CB2"/>
    <w:rsid w:val="008F2E46"/>
    <w:rsid w:val="008F2EB7"/>
    <w:rsid w:val="008F4E78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3545"/>
    <w:rsid w:val="00913782"/>
    <w:rsid w:val="009138E4"/>
    <w:rsid w:val="00914D66"/>
    <w:rsid w:val="009162DB"/>
    <w:rsid w:val="009247C0"/>
    <w:rsid w:val="00924F83"/>
    <w:rsid w:val="00925293"/>
    <w:rsid w:val="00925619"/>
    <w:rsid w:val="00925711"/>
    <w:rsid w:val="00925813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4135"/>
    <w:rsid w:val="00964D8B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21BB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2DD5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0D4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0B5"/>
    <w:rsid w:val="00A23164"/>
    <w:rsid w:val="00A23AF0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C5D"/>
    <w:rsid w:val="00A77A70"/>
    <w:rsid w:val="00A81418"/>
    <w:rsid w:val="00A8143F"/>
    <w:rsid w:val="00A81651"/>
    <w:rsid w:val="00A81D52"/>
    <w:rsid w:val="00A81E38"/>
    <w:rsid w:val="00A81E9B"/>
    <w:rsid w:val="00A826CB"/>
    <w:rsid w:val="00A82865"/>
    <w:rsid w:val="00A836FB"/>
    <w:rsid w:val="00A83EC5"/>
    <w:rsid w:val="00A84900"/>
    <w:rsid w:val="00A87732"/>
    <w:rsid w:val="00A87CAE"/>
    <w:rsid w:val="00A9195C"/>
    <w:rsid w:val="00A91D32"/>
    <w:rsid w:val="00A925FF"/>
    <w:rsid w:val="00A932E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30D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B55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C0D"/>
    <w:rsid w:val="00B816A1"/>
    <w:rsid w:val="00B8191C"/>
    <w:rsid w:val="00B81CE0"/>
    <w:rsid w:val="00B81F83"/>
    <w:rsid w:val="00B82931"/>
    <w:rsid w:val="00B837AF"/>
    <w:rsid w:val="00B83A3A"/>
    <w:rsid w:val="00B84E0E"/>
    <w:rsid w:val="00B85321"/>
    <w:rsid w:val="00B85B90"/>
    <w:rsid w:val="00B86090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37DE"/>
    <w:rsid w:val="00C24F37"/>
    <w:rsid w:val="00C253D3"/>
    <w:rsid w:val="00C26078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611A"/>
    <w:rsid w:val="00C600BA"/>
    <w:rsid w:val="00C603AC"/>
    <w:rsid w:val="00C619C6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2586"/>
    <w:rsid w:val="00C733B7"/>
    <w:rsid w:val="00C739B6"/>
    <w:rsid w:val="00C73BEC"/>
    <w:rsid w:val="00C74F34"/>
    <w:rsid w:val="00C75391"/>
    <w:rsid w:val="00C779E7"/>
    <w:rsid w:val="00C803FC"/>
    <w:rsid w:val="00C81DF7"/>
    <w:rsid w:val="00C82A76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76CE"/>
    <w:rsid w:val="00CB7BF9"/>
    <w:rsid w:val="00CC0A4D"/>
    <w:rsid w:val="00CC3B2D"/>
    <w:rsid w:val="00CC4A38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016"/>
    <w:rsid w:val="00CE4B5B"/>
    <w:rsid w:val="00CE4FEA"/>
    <w:rsid w:val="00CF1B4A"/>
    <w:rsid w:val="00CF2008"/>
    <w:rsid w:val="00CF2817"/>
    <w:rsid w:val="00CF4289"/>
    <w:rsid w:val="00CF54F2"/>
    <w:rsid w:val="00CF6512"/>
    <w:rsid w:val="00CF6584"/>
    <w:rsid w:val="00CF7240"/>
    <w:rsid w:val="00CF7F80"/>
    <w:rsid w:val="00D017C1"/>
    <w:rsid w:val="00D01F92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7BF0"/>
    <w:rsid w:val="00D27E36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E6968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766E"/>
    <w:rsid w:val="00E51110"/>
    <w:rsid w:val="00E52C40"/>
    <w:rsid w:val="00E53AF2"/>
    <w:rsid w:val="00E54C1B"/>
    <w:rsid w:val="00E55011"/>
    <w:rsid w:val="00E55F9B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2A5A"/>
    <w:rsid w:val="00E937DE"/>
    <w:rsid w:val="00E94129"/>
    <w:rsid w:val="00E9475F"/>
    <w:rsid w:val="00E947B7"/>
    <w:rsid w:val="00E96E25"/>
    <w:rsid w:val="00EA3972"/>
    <w:rsid w:val="00EA4E3E"/>
    <w:rsid w:val="00EA5F2D"/>
    <w:rsid w:val="00EA6CE4"/>
    <w:rsid w:val="00EA7872"/>
    <w:rsid w:val="00EA7F43"/>
    <w:rsid w:val="00EB0246"/>
    <w:rsid w:val="00EB28CE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0B6"/>
    <w:rsid w:val="00EE3997"/>
    <w:rsid w:val="00EE48D7"/>
    <w:rsid w:val="00EE4D40"/>
    <w:rsid w:val="00EE54C2"/>
    <w:rsid w:val="00EE5778"/>
    <w:rsid w:val="00EE5D9A"/>
    <w:rsid w:val="00EE5F77"/>
    <w:rsid w:val="00EE6BC0"/>
    <w:rsid w:val="00EE7634"/>
    <w:rsid w:val="00EF026A"/>
    <w:rsid w:val="00EF0B8D"/>
    <w:rsid w:val="00EF1956"/>
    <w:rsid w:val="00EF1F13"/>
    <w:rsid w:val="00EF24D0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0AAF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70105"/>
    <w:rsid w:val="00F71169"/>
    <w:rsid w:val="00F72827"/>
    <w:rsid w:val="00F742D8"/>
    <w:rsid w:val="00F76725"/>
    <w:rsid w:val="00F767FB"/>
    <w:rsid w:val="00F76A8C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1370"/>
    <w:rsid w:val="00F94E80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E56F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702E"/>
    <w:rsid w:val="00FF7676"/>
    <w:rsid w:val="1E46C6C9"/>
    <w:rsid w:val="708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4E7081"/>
    <w:pPr>
      <w:spacing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A940F6"/>
    <w:pPr>
      <w:jc w:val="center"/>
    </w:pPr>
    <w:rPr>
      <w:sz w:val="20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206</TotalTime>
  <Pages>5</Pages>
  <Words>828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AlgC Guião 2019/2020</vt:lpstr>
    </vt:vector>
  </TitlesOfParts>
  <Company>DETUA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2019/2020</dc:title>
  <dc:subject/>
  <dc:creator>adrego</dc:creator>
  <cp:keywords/>
  <cp:lastModifiedBy>Gil Teixeira</cp:lastModifiedBy>
  <cp:revision>7</cp:revision>
  <cp:lastPrinted>2020-02-15T17:35:00Z</cp:lastPrinted>
  <dcterms:created xsi:type="dcterms:W3CDTF">2020-04-02T17:58:00Z</dcterms:created>
  <dcterms:modified xsi:type="dcterms:W3CDTF">2020-04-04T22:02:00Z</dcterms:modified>
</cp:coreProperties>
</file>