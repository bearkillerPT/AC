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97FDA" w14:textId="498C62A0" w:rsidR="00912EC8" w:rsidRDefault="004C241B" w:rsidP="00912EC8">
      <w:pPr>
        <w:pStyle w:val="TtulodoCaptulo"/>
      </w:pPr>
      <w:r>
        <w:t xml:space="preserve">             </w:t>
      </w:r>
      <w:r w:rsidR="00912EC8" w:rsidRPr="00B535DB">
        <w:t xml:space="preserve">Aula </w:t>
      </w:r>
      <w:r w:rsidR="00912EC8">
        <w:t>6</w:t>
      </w:r>
      <w:r w:rsidR="00912EC8" w:rsidRPr="00B535DB">
        <w:t xml:space="preserve"> - Análise da Complexidade de Algoritmos Recursivos (Número</w:t>
      </w:r>
      <w:r w:rsidR="00666293">
        <w:t>s</w:t>
      </w:r>
      <w:r w:rsidR="00912EC8" w:rsidRPr="00B535DB">
        <w:t xml:space="preserve"> de </w:t>
      </w:r>
      <w:proofErr w:type="spellStart"/>
      <w:r w:rsidR="00666293">
        <w:t>Motzkin</w:t>
      </w:r>
      <w:proofErr w:type="spellEnd"/>
      <w:r w:rsidR="00912EC8" w:rsidRPr="00B535DB">
        <w:t>)</w:t>
      </w:r>
    </w:p>
    <w:p w14:paraId="53F604F2" w14:textId="519451F4" w:rsidR="00912EC8" w:rsidRPr="00912EC8" w:rsidRDefault="00912EC8" w:rsidP="00912EC8">
      <w:pPr>
        <w:spacing w:after="240"/>
        <w:jc w:val="center"/>
        <w:rPr>
          <w:rFonts w:ascii="Arial Narrow" w:hAnsi="Arial Narrow"/>
          <w:b/>
          <w:bCs/>
          <w:color w:val="FF0000"/>
          <w:lang w:val="pt-PT"/>
        </w:rPr>
      </w:pPr>
      <w:r w:rsidRPr="004E7081">
        <w:rPr>
          <w:rFonts w:ascii="Arial Narrow" w:hAnsi="Arial Narrow"/>
          <w:b/>
          <w:bCs/>
          <w:color w:val="FF0000"/>
          <w:lang w:val="pt-PT"/>
        </w:rPr>
        <w:t>*** Entregue</w:t>
      </w:r>
      <w:r>
        <w:rPr>
          <w:rFonts w:ascii="Arial Narrow" w:hAnsi="Arial Narrow"/>
          <w:b/>
          <w:bCs/>
          <w:color w:val="FF0000"/>
          <w:lang w:val="pt-PT"/>
        </w:rPr>
        <w:t>, num ficheiro ZIP,</w:t>
      </w:r>
      <w:r w:rsidRPr="004E7081">
        <w:rPr>
          <w:rFonts w:ascii="Arial Narrow" w:hAnsi="Arial Narrow"/>
          <w:b/>
          <w:bCs/>
          <w:color w:val="FF0000"/>
          <w:lang w:val="pt-PT"/>
        </w:rPr>
        <w:t xml:space="preserve"> este guião preenchido e o código desenvolvido ***</w:t>
      </w:r>
    </w:p>
    <w:p w14:paraId="090F47B6" w14:textId="4E92D6EF" w:rsidR="00666293" w:rsidRDefault="00E57483" w:rsidP="00666293">
      <w:pPr>
        <w:numPr>
          <w:ilvl w:val="0"/>
          <w:numId w:val="18"/>
        </w:numPr>
        <w:tabs>
          <w:tab w:val="left" w:pos="284"/>
        </w:tabs>
        <w:rPr>
          <w:lang w:val="pt-PT"/>
        </w:rPr>
      </w:pPr>
      <w:r>
        <w:rPr>
          <w:lang w:val="pt-PT"/>
        </w:rPr>
        <w:t>O</w:t>
      </w:r>
      <w:r w:rsidR="00666293">
        <w:rPr>
          <w:lang w:val="pt-PT"/>
        </w:rPr>
        <w:t xml:space="preserve">s números </w:t>
      </w:r>
      <w:r w:rsidR="00666293" w:rsidRPr="00B626A3">
        <w:rPr>
          <w:lang w:val="pt-PT"/>
        </w:rPr>
        <w:t xml:space="preserve">de </w:t>
      </w:r>
      <w:proofErr w:type="spellStart"/>
      <w:r w:rsidR="00726FF1">
        <w:rPr>
          <w:lang w:val="pt-PT"/>
        </w:rPr>
        <w:t>Motzkin</w:t>
      </w:r>
      <w:proofErr w:type="spellEnd"/>
    </w:p>
    <w:p w14:paraId="2A3EBEFA" w14:textId="30CC2DAE" w:rsidR="00666293" w:rsidRPr="00FF66CA" w:rsidRDefault="002D04C1" w:rsidP="00666293">
      <w:pPr>
        <w:tabs>
          <w:tab w:val="left" w:pos="284"/>
        </w:tabs>
        <w:spacing w:before="120" w:after="120"/>
        <w:ind w:left="284"/>
        <w:jc w:val="center"/>
        <w:rPr>
          <w:lang w:val="pt-PT"/>
        </w:rPr>
      </w:pPr>
      <w:hyperlink r:id="rId8" w:tooltip="3 (number)" w:history="1">
        <w:r w:rsidR="00666293">
          <w:rPr>
            <w:lang w:val="pt-PT"/>
          </w:rPr>
          <w:t>1</w:t>
        </w:r>
      </w:hyperlink>
      <w:r w:rsidR="00666293" w:rsidRPr="00FF66CA">
        <w:rPr>
          <w:lang w:val="pt-PT"/>
        </w:rPr>
        <w:t xml:space="preserve">, </w:t>
      </w:r>
      <w:hyperlink r:id="rId9" w:tooltip="0 (number)" w:history="1">
        <w:r w:rsidR="00666293">
          <w:rPr>
            <w:lang w:val="pt-PT"/>
          </w:rPr>
          <w:t>1</w:t>
        </w:r>
      </w:hyperlink>
      <w:r w:rsidR="00666293" w:rsidRPr="00FF66CA">
        <w:rPr>
          <w:lang w:val="pt-PT"/>
        </w:rPr>
        <w:t xml:space="preserve">, </w:t>
      </w:r>
      <w:hyperlink r:id="rId10" w:tooltip="2 (number)" w:history="1">
        <w:r w:rsidR="00666293" w:rsidRPr="00FF66CA">
          <w:rPr>
            <w:lang w:val="pt-PT"/>
          </w:rPr>
          <w:t>2</w:t>
        </w:r>
      </w:hyperlink>
      <w:r w:rsidR="00666293" w:rsidRPr="00FF66CA">
        <w:rPr>
          <w:lang w:val="pt-PT"/>
        </w:rPr>
        <w:t xml:space="preserve">, </w:t>
      </w:r>
      <w:r w:rsidR="00726FF1">
        <w:rPr>
          <w:lang w:val="pt-PT"/>
        </w:rPr>
        <w:t>4</w:t>
      </w:r>
      <w:r w:rsidR="00666293" w:rsidRPr="00FF66CA">
        <w:rPr>
          <w:lang w:val="pt-PT"/>
        </w:rPr>
        <w:t xml:space="preserve">, </w:t>
      </w:r>
      <w:r w:rsidR="00726FF1">
        <w:rPr>
          <w:lang w:val="pt-PT"/>
        </w:rPr>
        <w:t>9</w:t>
      </w:r>
      <w:r w:rsidR="00666293" w:rsidRPr="00FF66CA">
        <w:rPr>
          <w:lang w:val="pt-PT"/>
        </w:rPr>
        <w:t xml:space="preserve">, </w:t>
      </w:r>
      <w:hyperlink r:id="rId11" w:tooltip="5 (number)" w:history="1">
        <w:r w:rsidR="00726FF1">
          <w:rPr>
            <w:lang w:val="pt-PT"/>
          </w:rPr>
          <w:t>21</w:t>
        </w:r>
      </w:hyperlink>
      <w:r w:rsidR="00666293" w:rsidRPr="00FF66CA">
        <w:rPr>
          <w:lang w:val="pt-PT"/>
        </w:rPr>
        <w:t>, 5</w:t>
      </w:r>
      <w:r w:rsidR="00726FF1">
        <w:rPr>
          <w:lang w:val="pt-PT"/>
        </w:rPr>
        <w:t>1</w:t>
      </w:r>
      <w:r w:rsidR="00666293" w:rsidRPr="00FF66CA">
        <w:rPr>
          <w:lang w:val="pt-PT"/>
        </w:rPr>
        <w:t>,... (</w:t>
      </w:r>
      <w:hyperlink r:id="rId12" w:history="1">
        <w:r w:rsidR="00726FF1" w:rsidRPr="00726FF1">
          <w:rPr>
            <w:rStyle w:val="Hiperligao"/>
            <w:lang w:val="pt-PT"/>
          </w:rPr>
          <w:t>https://oeis.org/A001006</w:t>
        </w:r>
      </w:hyperlink>
      <w:r w:rsidR="00666293" w:rsidRPr="00FF66CA">
        <w:rPr>
          <w:lang w:val="pt-PT"/>
        </w:rPr>
        <w:t>)</w:t>
      </w:r>
    </w:p>
    <w:p w14:paraId="44313697" w14:textId="2A374A20" w:rsidR="00666293" w:rsidRDefault="00E57483" w:rsidP="00666293">
      <w:pPr>
        <w:tabs>
          <w:tab w:val="left" w:pos="284"/>
        </w:tabs>
        <w:ind w:left="284"/>
        <w:rPr>
          <w:lang w:val="pt-PT"/>
        </w:rPr>
      </w:pPr>
      <w:r>
        <w:rPr>
          <w:lang w:val="pt-PT"/>
        </w:rPr>
        <w:t xml:space="preserve">são </w:t>
      </w:r>
      <w:r w:rsidR="00666293">
        <w:rPr>
          <w:lang w:val="pt-PT"/>
        </w:rPr>
        <w:t>definidos pela seguinte relação de recorrência:</w:t>
      </w:r>
    </w:p>
    <w:p w14:paraId="3C42A4FF" w14:textId="77777777" w:rsidR="00726FF1" w:rsidRDefault="00726FF1" w:rsidP="00666293">
      <w:pPr>
        <w:tabs>
          <w:tab w:val="left" w:pos="284"/>
        </w:tabs>
        <w:ind w:left="284"/>
        <w:rPr>
          <w:lang w:val="pt-PT"/>
        </w:rPr>
      </w:pPr>
    </w:p>
    <w:p w14:paraId="586C2ACF" w14:textId="6BDEC1CF" w:rsidR="00912EC8" w:rsidRPr="00181F80" w:rsidRDefault="00666293" w:rsidP="00181F80">
      <w:pPr>
        <w:pStyle w:val="ExercciosCharCharCharCharCharChar"/>
      </w:pPr>
      <w:proofErr w:type="spellStart"/>
      <m:oMathPara>
        <m:oMath>
          <m:r>
            <m:rPr>
              <m:nor/>
            </m:rPr>
            <m:t>Motzkin</m:t>
          </m:r>
          <w:proofErr w:type="spellEnd"/>
          <m:r>
            <m:rPr>
              <m:nor/>
            </m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n)  </m:t>
          </m:r>
          <m:r>
            <m:rPr>
              <m:nor/>
            </m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</m:t>
                  </m:r>
                  <m:r>
                    <m:rPr>
                      <m:nor/>
                    </m:rPr>
                    <m:t>1 ,  se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 xml:space="preserve"> 0  e  n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=</m:t>
                  </m:r>
                  <m:r>
                    <m:rPr>
                      <m:nor/>
                    </m:rPr>
                    <m:t xml:space="preserve"> 1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</m:t>
                  </m:r>
                  <m:r>
                    <m:rPr>
                      <m:nor/>
                    </m:rPr>
                    <m:t xml:space="preserve">Motzkin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n-1)+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k=0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n-2</m:t>
                      </m:r>
                    </m:sup>
                    <m:e>
                      <m:r>
                        <m:rPr>
                          <m:nor/>
                        </m:rPr>
                        <m:t>Motzkin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)×</m:t>
                      </m:r>
                      <m:r>
                        <m:rPr>
                          <m:nor/>
                        </m:rPr>
                        <m:t xml:space="preserve">Motzkin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n-2-k)</m:t>
                      </m:r>
                      <m:r>
                        <m:rPr>
                          <m:nor/>
                        </m:rPr>
                        <m:t xml:space="preserve"> ,  se n 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&gt;</m:t>
                      </m:r>
                      <m:r>
                        <m:rPr>
                          <m:nor/>
                        </m:rPr>
                        <m:t xml:space="preserve"> 1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nary>
                </m:e>
              </m:eqArr>
            </m:e>
          </m:d>
        </m:oMath>
      </m:oMathPara>
    </w:p>
    <w:p w14:paraId="42BEE036" w14:textId="550AB3D7" w:rsidR="00181F80" w:rsidRPr="00181F80" w:rsidRDefault="00181F80" w:rsidP="00E67188">
      <w:pPr>
        <w:pStyle w:val="ExercciosCharCharCharCharCharChar"/>
        <w:spacing w:before="240"/>
        <w:rPr>
          <w:sz w:val="32"/>
          <w:szCs w:val="32"/>
        </w:rPr>
      </w:pPr>
      <w:r w:rsidRPr="00181F80">
        <w:rPr>
          <w:sz w:val="28"/>
          <w:szCs w:val="28"/>
        </w:rPr>
        <w:t>Função Recursiva</w:t>
      </w:r>
    </w:p>
    <w:p w14:paraId="262368D2" w14:textId="03232DE0" w:rsidR="00E57483" w:rsidRPr="00FF66CA" w:rsidRDefault="00E57483" w:rsidP="00283216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Implemente uma </w:t>
      </w:r>
      <w:r w:rsidRPr="00E57483">
        <w:rPr>
          <w:b/>
          <w:bCs/>
          <w:lang w:val="pt-PT"/>
        </w:rPr>
        <w:t>função recursiva</w:t>
      </w:r>
      <w:r w:rsidR="00283216">
        <w:rPr>
          <w:b/>
          <w:bCs/>
          <w:lang w:val="pt-PT"/>
        </w:rPr>
        <w:t xml:space="preserve"> </w:t>
      </w:r>
      <w:proofErr w:type="spellStart"/>
      <w:r w:rsidR="00283216">
        <w:rPr>
          <w:b/>
          <w:bCs/>
          <w:lang w:val="pt-PT"/>
        </w:rPr>
        <w:t>M</w:t>
      </w:r>
      <w:r w:rsidR="00345016">
        <w:rPr>
          <w:b/>
          <w:bCs/>
          <w:lang w:val="pt-PT"/>
        </w:rPr>
        <w:t>otzkin</w:t>
      </w:r>
      <w:proofErr w:type="spellEnd"/>
      <w:r w:rsidR="00283216">
        <w:rPr>
          <w:b/>
          <w:bCs/>
          <w:lang w:val="pt-PT"/>
        </w:rPr>
        <w:t>(n)</w:t>
      </w:r>
      <w:r>
        <w:rPr>
          <w:lang w:val="pt-PT"/>
        </w:rPr>
        <w:t xml:space="preserve"> que use diretamente a relação de recorrência acima, </w:t>
      </w:r>
      <w:r w:rsidRPr="00E57483">
        <w:rPr>
          <w:b/>
          <w:bCs/>
          <w:lang w:val="pt-PT"/>
        </w:rPr>
        <w:t>sem qualquer simplificação</w:t>
      </w:r>
      <w:r>
        <w:rPr>
          <w:lang w:val="pt-PT"/>
        </w:rPr>
        <w:t>.</w:t>
      </w:r>
    </w:p>
    <w:p w14:paraId="47DEFFE5" w14:textId="2F99A997" w:rsidR="00E57483" w:rsidRDefault="00726FF1" w:rsidP="00283216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FF66CA">
        <w:rPr>
          <w:lang w:val="pt-PT"/>
        </w:rPr>
        <w:t xml:space="preserve">Construa um programa para executar a função </w:t>
      </w:r>
      <w:proofErr w:type="spellStart"/>
      <w:r w:rsidR="00283216" w:rsidRPr="00283216">
        <w:rPr>
          <w:b/>
          <w:bCs/>
          <w:lang w:val="pt-PT"/>
        </w:rPr>
        <w:t>M</w:t>
      </w:r>
      <w:r w:rsidR="00345016">
        <w:rPr>
          <w:b/>
          <w:bCs/>
          <w:lang w:val="pt-PT"/>
        </w:rPr>
        <w:t>otzkin</w:t>
      </w:r>
      <w:proofErr w:type="spellEnd"/>
      <w:r w:rsidR="00283216" w:rsidRPr="00283216">
        <w:rPr>
          <w:b/>
          <w:bCs/>
          <w:lang w:val="pt-PT"/>
        </w:rPr>
        <w:t>(n)</w:t>
      </w:r>
      <w:r w:rsidR="00283216">
        <w:rPr>
          <w:lang w:val="pt-PT"/>
        </w:rPr>
        <w:t xml:space="preserve"> </w:t>
      </w:r>
      <w:r w:rsidRPr="00FF66CA">
        <w:rPr>
          <w:lang w:val="pt-PT"/>
        </w:rPr>
        <w:t xml:space="preserve">para </w:t>
      </w:r>
      <w:r w:rsidRPr="00E57483">
        <w:rPr>
          <w:b/>
          <w:bCs/>
          <w:lang w:val="pt-PT"/>
        </w:rPr>
        <w:t>sucessivos valores de n</w:t>
      </w:r>
      <w:r w:rsidRPr="00FF66CA">
        <w:rPr>
          <w:lang w:val="pt-PT"/>
        </w:rPr>
        <w:t xml:space="preserve"> </w:t>
      </w:r>
      <w:proofErr w:type="gramStart"/>
      <w:r w:rsidRPr="00FF66CA">
        <w:rPr>
          <w:lang w:val="pt-PT"/>
        </w:rPr>
        <w:t>e</w:t>
      </w:r>
      <w:proofErr w:type="gramEnd"/>
      <w:r w:rsidRPr="00FF66CA">
        <w:rPr>
          <w:lang w:val="pt-PT"/>
        </w:rPr>
        <w:t xml:space="preserve"> </w:t>
      </w:r>
      <w:r w:rsidR="00E57483">
        <w:rPr>
          <w:lang w:val="pt-PT"/>
        </w:rPr>
        <w:t xml:space="preserve">que permita </w:t>
      </w:r>
      <w:r w:rsidR="00E57483" w:rsidRPr="00E57483">
        <w:rPr>
          <w:b/>
          <w:bCs/>
          <w:lang w:val="pt-PT"/>
        </w:rPr>
        <w:t xml:space="preserve">contar o número </w:t>
      </w:r>
      <w:r w:rsidR="00687B57">
        <w:rPr>
          <w:b/>
          <w:bCs/>
          <w:lang w:val="pt-PT"/>
        </w:rPr>
        <w:t xml:space="preserve">total </w:t>
      </w:r>
      <w:r w:rsidR="00E57483" w:rsidRPr="00E57483">
        <w:rPr>
          <w:b/>
          <w:bCs/>
          <w:lang w:val="pt-PT"/>
        </w:rPr>
        <w:t>de multiplicações efetuadas</w:t>
      </w:r>
      <w:r w:rsidR="00E57483">
        <w:rPr>
          <w:lang w:val="pt-PT"/>
        </w:rPr>
        <w:t xml:space="preserve"> para cada valor de n.</w:t>
      </w:r>
    </w:p>
    <w:p w14:paraId="40D8FC62" w14:textId="048E4EEA" w:rsidR="00283216" w:rsidRDefault="00283216" w:rsidP="00345016">
      <w:pPr>
        <w:pStyle w:val="PargrafodaLista"/>
        <w:numPr>
          <w:ilvl w:val="0"/>
          <w:numId w:val="22"/>
        </w:numPr>
        <w:tabs>
          <w:tab w:val="left" w:pos="284"/>
        </w:tabs>
        <w:spacing w:after="360"/>
        <w:ind w:left="284" w:hanging="284"/>
        <w:rPr>
          <w:lang w:val="pt-PT"/>
        </w:rPr>
      </w:pPr>
      <w:r w:rsidRPr="00706992">
        <w:rPr>
          <w:b/>
          <w:bCs/>
          <w:lang w:val="pt-PT"/>
        </w:rPr>
        <w:t xml:space="preserve">Preencha a </w:t>
      </w:r>
      <w:r w:rsidR="00345016">
        <w:rPr>
          <w:b/>
          <w:bCs/>
          <w:lang w:val="pt-PT"/>
        </w:rPr>
        <w:t xml:space="preserve">as primeiras colunas </w:t>
      </w:r>
      <w:r w:rsidRPr="00706992">
        <w:rPr>
          <w:b/>
          <w:bCs/>
          <w:lang w:val="pt-PT"/>
        </w:rPr>
        <w:t>tabela seguinte</w:t>
      </w:r>
      <w:r w:rsidRPr="00706992">
        <w:rPr>
          <w:lang w:val="pt-PT"/>
        </w:rPr>
        <w:t xml:space="preserve"> com o resultado d</w:t>
      </w:r>
      <w:r>
        <w:rPr>
          <w:lang w:val="pt-PT"/>
        </w:rPr>
        <w:t xml:space="preserve">a </w:t>
      </w:r>
      <w:r w:rsidRPr="00706992">
        <w:rPr>
          <w:lang w:val="pt-PT"/>
        </w:rPr>
        <w:t xml:space="preserve">função </w:t>
      </w:r>
      <w:r w:rsidR="00345016">
        <w:rPr>
          <w:lang w:val="pt-PT"/>
        </w:rPr>
        <w:t xml:space="preserve">recursiva </w:t>
      </w:r>
      <w:r w:rsidRPr="00706992">
        <w:rPr>
          <w:lang w:val="pt-PT"/>
        </w:rPr>
        <w:t xml:space="preserve">e o número de </w:t>
      </w:r>
      <w:r>
        <w:rPr>
          <w:lang w:val="pt-PT"/>
        </w:rPr>
        <w:t>multiplicações efetuadas</w:t>
      </w:r>
      <w:r w:rsidRPr="00706992">
        <w:rPr>
          <w:lang w:val="pt-PT"/>
        </w:rPr>
        <w:t xml:space="preserve"> para os sucessivos valores de n.</w:t>
      </w:r>
    </w:p>
    <w:tbl>
      <w:tblPr>
        <w:tblW w:w="8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140"/>
        <w:gridCol w:w="1620"/>
        <w:gridCol w:w="2280"/>
        <w:gridCol w:w="1880"/>
      </w:tblGrid>
      <w:tr w:rsidR="004C241B" w:rsidRPr="004C241B" w14:paraId="13FE49DC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A390" w14:textId="77777777" w:rsidR="004C241B" w:rsidRPr="004C241B" w:rsidRDefault="004C241B" w:rsidP="004C241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91F7" w14:textId="77777777" w:rsidR="004C241B" w:rsidRPr="004C241B" w:rsidRDefault="004C241B" w:rsidP="004C241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 </w:t>
            </w:r>
            <w:proofErr w:type="spellStart"/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Motzkin</w:t>
            </w:r>
            <w:proofErr w:type="spellEnd"/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 Recursiva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BBF2" w14:textId="77777777" w:rsidR="004C241B" w:rsidRPr="004C241B" w:rsidRDefault="004C241B" w:rsidP="004C241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Nº Multiplicações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1FA3" w14:textId="77777777" w:rsidR="004C241B" w:rsidRPr="004C241B" w:rsidRDefault="004C241B" w:rsidP="004C241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proofErr w:type="spellStart"/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Motzkin</w:t>
            </w:r>
            <w:proofErr w:type="spellEnd"/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 </w:t>
            </w:r>
            <w:proofErr w:type="spellStart"/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Dinamica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7933" w14:textId="77777777" w:rsidR="004C241B" w:rsidRPr="004C241B" w:rsidRDefault="004C241B" w:rsidP="004C241B">
            <w:pPr>
              <w:jc w:val="lef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 xml:space="preserve"> Nº Multiplicações</w:t>
            </w:r>
          </w:p>
        </w:tc>
      </w:tr>
      <w:tr w:rsidR="004C241B" w:rsidRPr="004C241B" w14:paraId="5A56D6DB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3678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6041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5C1A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3E04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00DC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</w:tr>
      <w:tr w:rsidR="004C241B" w:rsidRPr="004C241B" w14:paraId="188DFEF2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6EB8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568B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FA32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38FC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202C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0</w:t>
            </w:r>
          </w:p>
        </w:tc>
      </w:tr>
      <w:tr w:rsidR="004C241B" w:rsidRPr="004C241B" w14:paraId="3E600EEE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A3DEB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1618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79A0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BFF9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8CEC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</w:t>
            </w:r>
          </w:p>
        </w:tc>
      </w:tr>
      <w:tr w:rsidR="004C241B" w:rsidRPr="004C241B" w14:paraId="56E75052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8819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CD13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08E6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045D6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EAE6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</w:t>
            </w:r>
          </w:p>
        </w:tc>
      </w:tr>
      <w:tr w:rsidR="004C241B" w:rsidRPr="004C241B" w14:paraId="73C37335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140AB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A2A8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EC43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A008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A16A4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</w:tr>
      <w:tr w:rsidR="004C241B" w:rsidRPr="004C241B" w14:paraId="233BA009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AC2B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C777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CB8B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4687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50E8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10</w:t>
            </w:r>
          </w:p>
        </w:tc>
      </w:tr>
      <w:tr w:rsidR="004C241B" w:rsidRPr="004C241B" w14:paraId="60FE1C3C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7453F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862C6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F416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C5A3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C94B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15</w:t>
            </w:r>
          </w:p>
        </w:tc>
      </w:tr>
      <w:tr w:rsidR="004C241B" w:rsidRPr="004C241B" w14:paraId="31100693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0969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ABED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127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986F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119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C566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127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A344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21</w:t>
            </w:r>
          </w:p>
        </w:tc>
      </w:tr>
      <w:tr w:rsidR="004C241B" w:rsidRPr="004C241B" w14:paraId="0EF8EB8C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08F3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310F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323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0408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288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A337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323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3591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28</w:t>
            </w:r>
          </w:p>
        </w:tc>
      </w:tr>
      <w:tr w:rsidR="004C241B" w:rsidRPr="004C241B" w14:paraId="0F6FD233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14AD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3213D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835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0CAE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696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6226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835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3E38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36</w:t>
            </w:r>
          </w:p>
        </w:tc>
      </w:tr>
      <w:tr w:rsidR="004C241B" w:rsidRPr="004C241B" w14:paraId="45B6BDB8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9890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CA254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2188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5E6F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1681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B413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2188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F805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45</w:t>
            </w:r>
          </w:p>
        </w:tc>
      </w:tr>
      <w:tr w:rsidR="004C241B" w:rsidRPr="004C241B" w14:paraId="7F57BA84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16E3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AA2E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5798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6487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4059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6344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5798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E17A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55</w:t>
            </w:r>
          </w:p>
        </w:tc>
      </w:tr>
      <w:tr w:rsidR="004C241B" w:rsidRPr="004C241B" w14:paraId="1DEB9517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672E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38D5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15511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B3D83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9800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A747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15511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1CB8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66</w:t>
            </w:r>
          </w:p>
        </w:tc>
      </w:tr>
      <w:tr w:rsidR="004C241B" w:rsidRPr="004C241B" w14:paraId="287CD404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4973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13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C686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41835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E55C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23660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4DCCD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41835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9145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78</w:t>
            </w:r>
          </w:p>
        </w:tc>
      </w:tr>
      <w:tr w:rsidR="004C241B" w:rsidRPr="004C241B" w14:paraId="47261FAA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7006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7677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113634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765E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57121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C465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113634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4522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91</w:t>
            </w:r>
          </w:p>
        </w:tc>
      </w:tr>
      <w:tr w:rsidR="004C241B" w:rsidRPr="004C241B" w14:paraId="30C9A5B5" w14:textId="77777777" w:rsidTr="004C241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8F68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49AB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310572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0A80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137903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A11F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310572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F0D2F" w14:textId="77777777" w:rsidR="004C241B" w:rsidRPr="004C241B" w:rsidRDefault="004C241B" w:rsidP="004C241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</w:pPr>
            <w:r w:rsidRPr="004C241B">
              <w:rPr>
                <w:rFonts w:ascii="Calibri" w:hAnsi="Calibri" w:cs="Calibri"/>
                <w:color w:val="000000"/>
                <w:sz w:val="22"/>
                <w:szCs w:val="22"/>
                <w:lang w:val="pt-PT" w:eastAsia="pt-PT"/>
              </w:rPr>
              <w:t>105</w:t>
            </w:r>
          </w:p>
        </w:tc>
      </w:tr>
    </w:tbl>
    <w:p w14:paraId="575A198F" w14:textId="77777777" w:rsidR="008C7AD7" w:rsidRPr="00345016" w:rsidRDefault="008C7AD7" w:rsidP="002403BC">
      <w:pPr>
        <w:tabs>
          <w:tab w:val="left" w:pos="284"/>
        </w:tabs>
        <w:spacing w:after="120"/>
        <w:rPr>
          <w:sz w:val="12"/>
          <w:szCs w:val="8"/>
          <w:lang w:val="pt-PT"/>
        </w:rPr>
      </w:pPr>
    </w:p>
    <w:p w14:paraId="5F57203B" w14:textId="2E66E401" w:rsidR="00283216" w:rsidRDefault="00283216" w:rsidP="00283216">
      <w:pPr>
        <w:numPr>
          <w:ilvl w:val="0"/>
          <w:numId w:val="18"/>
        </w:numPr>
        <w:tabs>
          <w:tab w:val="left" w:pos="284"/>
        </w:tabs>
        <w:spacing w:after="120"/>
        <w:ind w:left="357" w:hanging="357"/>
        <w:rPr>
          <w:lang w:val="pt-PT"/>
        </w:rPr>
      </w:pPr>
      <w:r>
        <w:rPr>
          <w:lang w:val="pt-PT"/>
        </w:rPr>
        <w:t xml:space="preserve">Analisando os dados da tabela, estabeleça uma </w:t>
      </w:r>
      <w:r w:rsidRPr="00283216"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 w:rsidRPr="00345016">
        <w:rPr>
          <w:b/>
          <w:bCs/>
          <w:lang w:val="pt-PT"/>
        </w:rPr>
        <w:t>função recursiva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3216" w:rsidRPr="009157A0" w14:paraId="0EB10C02" w14:textId="77777777" w:rsidTr="00E67188">
        <w:trPr>
          <w:trHeight w:val="1298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CBEC" w14:textId="77777777" w:rsidR="00283216" w:rsidRDefault="006D610E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Olhando para o quociente de cada termo pelo seu anterior parece que tende para uma constante,</w:t>
            </w:r>
          </w:p>
          <w:p w14:paraId="7D83FF98" w14:textId="77777777" w:rsidR="006D610E" w:rsidRDefault="006D610E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Aproximadamente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1+</m:t>
              </m:r>
              <m:rad>
                <m:ra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radPr>
                <m:deg>
                  <m:r>
                    <w:rPr>
                      <w:rFonts w:ascii="Cambria Math" w:hAnsi="Cambria Math"/>
                      <w:lang w:val="pt-PT"/>
                    </w:rPr>
                    <m:t>2</m:t>
                  </m:r>
                </m:deg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e>
              </m:rad>
            </m:oMath>
            <w:r>
              <w:rPr>
                <w:sz w:val="22"/>
                <w:szCs w:val="22"/>
                <w:lang w:val="pt-PT"/>
              </w:rPr>
              <w:t>.</w:t>
            </w:r>
          </w:p>
          <w:p w14:paraId="37F35FDA" w14:textId="49E6AB1B" w:rsidR="006D610E" w:rsidRPr="00774E98" w:rsidRDefault="006D610E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Logo a ordem de complexidade será de </w:t>
            </w:r>
            <w:proofErr w:type="gramStart"/>
            <w:r>
              <w:rPr>
                <w:sz w:val="22"/>
                <w:szCs w:val="22"/>
                <w:lang w:val="pt-PT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(1+</m:t>
                  </m:r>
                  <m:rad>
                    <m:ra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pt-PT"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  <w:lang w:val="pt-PT"/>
                        </w:rPr>
                        <m:t>2</m:t>
                      </m:r>
                    </m:deg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pt-PT"/>
                        </w:rPr>
                        <m:t>2</m:t>
                      </m:r>
                    </m:e>
                  </m:rad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</m:oMath>
            <w:r>
              <w:rPr>
                <w:sz w:val="22"/>
                <w:szCs w:val="22"/>
                <w:lang w:val="pt-PT"/>
              </w:rPr>
              <w:t>).</w:t>
            </w:r>
          </w:p>
        </w:tc>
      </w:tr>
    </w:tbl>
    <w:p w14:paraId="0F069DEE" w14:textId="1587D97C" w:rsidR="00E67188" w:rsidRPr="00181F80" w:rsidRDefault="00E67188" w:rsidP="00E67188"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lastRenderedPageBreak/>
        <w:t>Programação Dinâmica</w:t>
      </w:r>
    </w:p>
    <w:p w14:paraId="03AAAC96" w14:textId="77777777" w:rsidR="00345016" w:rsidRPr="00345016" w:rsidRDefault="00345016" w:rsidP="00345016">
      <w:pPr>
        <w:tabs>
          <w:tab w:val="left" w:pos="284"/>
        </w:tabs>
        <w:ind w:left="284"/>
        <w:rPr>
          <w:sz w:val="16"/>
          <w:szCs w:val="12"/>
          <w:lang w:val="pt-PT"/>
        </w:rPr>
      </w:pPr>
    </w:p>
    <w:p w14:paraId="766F5BD8" w14:textId="2C414D03" w:rsidR="002A0CAB" w:rsidRPr="00181F80" w:rsidRDefault="002A0CAB" w:rsidP="00181F80">
      <w:pPr>
        <w:pStyle w:val="PargrafodaLista"/>
        <w:numPr>
          <w:ilvl w:val="0"/>
          <w:numId w:val="18"/>
        </w:numPr>
        <w:spacing w:after="120"/>
        <w:ind w:left="357" w:hanging="357"/>
        <w:rPr>
          <w:lang w:val="pt-PT"/>
        </w:rPr>
      </w:pPr>
      <w:r w:rsidRPr="002A0CAB">
        <w:rPr>
          <w:lang w:val="pt-PT"/>
        </w:rPr>
        <w:t xml:space="preserve">Uma forma </w:t>
      </w:r>
      <w:r>
        <w:rPr>
          <w:lang w:val="pt-PT"/>
        </w:rPr>
        <w:t xml:space="preserve">alternativa </w:t>
      </w:r>
      <w:r w:rsidRPr="002A0CAB">
        <w:rPr>
          <w:lang w:val="pt-PT"/>
        </w:rPr>
        <w:t xml:space="preserve">de resolver </w:t>
      </w:r>
      <w:r>
        <w:rPr>
          <w:lang w:val="pt-PT"/>
        </w:rPr>
        <w:t xml:space="preserve">alguns </w:t>
      </w:r>
      <w:r w:rsidRPr="002A0CAB">
        <w:rPr>
          <w:lang w:val="pt-PT"/>
        </w:rPr>
        <w:t>problemas recursivos</w:t>
      </w:r>
      <w:r>
        <w:rPr>
          <w:lang w:val="pt-PT"/>
        </w:rPr>
        <w:t xml:space="preserve">, para </w:t>
      </w:r>
      <w:r w:rsidRPr="002A0CAB">
        <w:rPr>
          <w:lang w:val="pt-PT"/>
        </w:rPr>
        <w:t xml:space="preserve">evitar o cálculo repetido de valores, consiste em </w:t>
      </w:r>
      <w:r>
        <w:rPr>
          <w:lang w:val="pt-PT"/>
        </w:rPr>
        <w:t>efetuar esse cálculo</w:t>
      </w:r>
      <w:r w:rsidRPr="002A0CAB">
        <w:rPr>
          <w:lang w:val="pt-PT"/>
        </w:rPr>
        <w:t xml:space="preserve"> de baixo para cima</w:t>
      </w:r>
      <w:r w:rsidR="00181F80">
        <w:rPr>
          <w:lang w:val="pt-PT"/>
        </w:rPr>
        <w:t xml:space="preserve"> (</w:t>
      </w:r>
      <w:r w:rsidR="00181F80" w:rsidRPr="00181F80">
        <w:rPr>
          <w:i/>
          <w:iCs/>
          <w:lang w:val="pt-PT"/>
        </w:rPr>
        <w:t>“</w:t>
      </w:r>
      <w:proofErr w:type="spellStart"/>
      <w:r w:rsidR="00181F80" w:rsidRPr="00181F80">
        <w:rPr>
          <w:i/>
          <w:iCs/>
          <w:lang w:val="pt-PT"/>
        </w:rPr>
        <w:t>bottom-up</w:t>
      </w:r>
      <w:proofErr w:type="spellEnd"/>
      <w:r w:rsidR="00181F80" w:rsidRPr="00181F80">
        <w:rPr>
          <w:i/>
          <w:iCs/>
          <w:lang w:val="pt-PT"/>
        </w:rPr>
        <w:t>”</w:t>
      </w:r>
      <w:r w:rsidR="00181F80">
        <w:rPr>
          <w:lang w:val="pt-PT"/>
        </w:rPr>
        <w:t>)</w:t>
      </w:r>
      <w:r w:rsidRPr="002A0CAB">
        <w:rPr>
          <w:lang w:val="pt-PT"/>
        </w:rPr>
        <w:t xml:space="preserve">, ou seja, de </w:t>
      </w:r>
      <w:proofErr w:type="spellStart"/>
      <w:proofErr w:type="gramStart"/>
      <w:r w:rsidRPr="00181F80">
        <w:rPr>
          <w:b/>
          <w:bCs/>
          <w:lang w:val="pt-PT"/>
        </w:rPr>
        <w:t>Motzkin</w:t>
      </w:r>
      <w:proofErr w:type="spellEnd"/>
      <w:r w:rsidRPr="00181F80">
        <w:rPr>
          <w:b/>
          <w:bCs/>
          <w:lang w:val="pt-PT"/>
        </w:rPr>
        <w:t>(</w:t>
      </w:r>
      <w:proofErr w:type="gramEnd"/>
      <w:r w:rsidRPr="00181F80">
        <w:rPr>
          <w:b/>
          <w:bCs/>
          <w:lang w:val="pt-PT"/>
        </w:rPr>
        <w:t>0)</w:t>
      </w:r>
      <w:r w:rsidRPr="002A0CAB">
        <w:rPr>
          <w:lang w:val="pt-PT"/>
        </w:rPr>
        <w:t xml:space="preserve"> para </w:t>
      </w:r>
      <w:proofErr w:type="spellStart"/>
      <w:r w:rsidRPr="00181F80">
        <w:rPr>
          <w:b/>
          <w:bCs/>
          <w:lang w:val="pt-PT"/>
        </w:rPr>
        <w:t>Motzkin</w:t>
      </w:r>
      <w:proofErr w:type="spellEnd"/>
      <w:r w:rsidRPr="00181F80">
        <w:rPr>
          <w:b/>
          <w:bCs/>
          <w:lang w:val="pt-PT"/>
        </w:rPr>
        <w:t>(n)</w:t>
      </w:r>
      <w:r w:rsidR="00181F80">
        <w:rPr>
          <w:lang w:val="pt-PT"/>
        </w:rPr>
        <w:t>,</w:t>
      </w:r>
      <w:r w:rsidRPr="002A0CAB">
        <w:rPr>
          <w:lang w:val="pt-PT"/>
        </w:rPr>
        <w:t xml:space="preserve"> e utilizar um </w:t>
      </w:r>
      <w:proofErr w:type="spellStart"/>
      <w:r w:rsidRPr="002A0CAB">
        <w:rPr>
          <w:i/>
          <w:lang w:val="pt-PT"/>
        </w:rPr>
        <w:t>array</w:t>
      </w:r>
      <w:proofErr w:type="spellEnd"/>
      <w:r w:rsidRPr="002A0CAB">
        <w:rPr>
          <w:lang w:val="pt-PT"/>
        </w:rPr>
        <w:t xml:space="preserve"> para manter os valores entretanto calculados. Este método designa-se por </w:t>
      </w:r>
      <w:r w:rsidRPr="00181F80">
        <w:rPr>
          <w:b/>
          <w:bCs/>
          <w:lang w:val="pt-PT"/>
        </w:rPr>
        <w:t>programação dinâmica</w:t>
      </w:r>
      <w:r w:rsidRPr="002A0CAB">
        <w:rPr>
          <w:lang w:val="pt-PT"/>
        </w:rPr>
        <w:t xml:space="preserve"> e reduz o tempo de cálculo à custa da utilização de mais memória para armazenar </w:t>
      </w:r>
      <w:r w:rsidR="00181F80">
        <w:rPr>
          <w:lang w:val="pt-PT"/>
        </w:rPr>
        <w:t xml:space="preserve">os </w:t>
      </w:r>
      <w:r w:rsidRPr="002A0CAB">
        <w:rPr>
          <w:lang w:val="pt-PT"/>
        </w:rPr>
        <w:t>valores intermédios.</w:t>
      </w:r>
    </w:p>
    <w:p w14:paraId="50361AFD" w14:textId="7B3B8722" w:rsidR="00181F80" w:rsidRDefault="002A0CAB" w:rsidP="00181F80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6C4390">
        <w:rPr>
          <w:lang w:val="pt-PT"/>
        </w:rPr>
        <w:t xml:space="preserve">Usando </w:t>
      </w:r>
      <w:r w:rsidRPr="009316B3">
        <w:rPr>
          <w:b/>
          <w:lang w:val="pt-PT"/>
        </w:rPr>
        <w:t>programação dinâmica</w:t>
      </w:r>
      <w:r w:rsidRPr="006C4390">
        <w:rPr>
          <w:lang w:val="pt-PT"/>
        </w:rPr>
        <w:t xml:space="preserve">, implemente uma </w:t>
      </w:r>
      <w:r w:rsidR="00181F80" w:rsidRPr="00181F80">
        <w:rPr>
          <w:b/>
          <w:bCs/>
          <w:lang w:val="pt-PT"/>
        </w:rPr>
        <w:t>função iterativa</w:t>
      </w:r>
      <w:r w:rsidR="00181F80">
        <w:rPr>
          <w:lang w:val="pt-PT"/>
        </w:rPr>
        <w:t xml:space="preserve"> para calcular </w:t>
      </w:r>
      <w:proofErr w:type="spellStart"/>
      <w:r w:rsidR="00181F80" w:rsidRPr="00181F80">
        <w:rPr>
          <w:lang w:val="pt-PT"/>
        </w:rPr>
        <w:t>Motzkin</w:t>
      </w:r>
      <w:proofErr w:type="spellEnd"/>
      <w:r w:rsidR="00181F80" w:rsidRPr="00181F80">
        <w:rPr>
          <w:lang w:val="pt-PT"/>
        </w:rPr>
        <w:t>(n).</w:t>
      </w:r>
      <w:r w:rsidR="00181F80" w:rsidRPr="002A0CAB">
        <w:rPr>
          <w:lang w:val="pt-PT"/>
        </w:rPr>
        <w:t xml:space="preserve"> </w:t>
      </w:r>
      <w:r w:rsidR="00181F80" w:rsidRPr="00181F80">
        <w:rPr>
          <w:b/>
          <w:bCs/>
          <w:lang w:val="pt-PT"/>
        </w:rPr>
        <w:t xml:space="preserve">Não utilize um </w:t>
      </w:r>
      <w:proofErr w:type="spellStart"/>
      <w:r w:rsidR="00181F80" w:rsidRPr="00181F80">
        <w:rPr>
          <w:b/>
          <w:bCs/>
          <w:lang w:val="pt-PT"/>
        </w:rPr>
        <w:t>array</w:t>
      </w:r>
      <w:proofErr w:type="spellEnd"/>
      <w:r w:rsidR="00181F80" w:rsidRPr="00181F80">
        <w:rPr>
          <w:b/>
          <w:bCs/>
          <w:lang w:val="pt-PT"/>
        </w:rPr>
        <w:t xml:space="preserve"> global.</w:t>
      </w:r>
    </w:p>
    <w:p w14:paraId="19F1DC5B" w14:textId="37CC24F7" w:rsidR="00181F80" w:rsidRDefault="00181F80" w:rsidP="00181F80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FF66CA">
        <w:rPr>
          <w:lang w:val="pt-PT"/>
        </w:rPr>
        <w:t>Construa um programa para executar a função</w:t>
      </w:r>
      <w:r>
        <w:rPr>
          <w:lang w:val="pt-PT"/>
        </w:rPr>
        <w:t xml:space="preserve"> iterativa que desenvolveu </w:t>
      </w:r>
      <w:r w:rsidRPr="00FF66CA">
        <w:rPr>
          <w:lang w:val="pt-PT"/>
        </w:rPr>
        <w:t xml:space="preserve">para </w:t>
      </w:r>
      <w:r w:rsidRPr="00E57483">
        <w:rPr>
          <w:b/>
          <w:bCs/>
          <w:lang w:val="pt-PT"/>
        </w:rPr>
        <w:t>sucessivos valores de n</w:t>
      </w:r>
      <w:r w:rsidRPr="00FF66CA">
        <w:rPr>
          <w:lang w:val="pt-PT"/>
        </w:rPr>
        <w:t xml:space="preserve"> </w:t>
      </w:r>
      <w:proofErr w:type="gramStart"/>
      <w:r w:rsidRPr="00FF66CA">
        <w:rPr>
          <w:lang w:val="pt-PT"/>
        </w:rPr>
        <w:t>e</w:t>
      </w:r>
      <w:proofErr w:type="gramEnd"/>
      <w:r w:rsidRPr="00FF66CA">
        <w:rPr>
          <w:lang w:val="pt-PT"/>
        </w:rPr>
        <w:t xml:space="preserve"> </w:t>
      </w:r>
      <w:r>
        <w:rPr>
          <w:lang w:val="pt-PT"/>
        </w:rPr>
        <w:t xml:space="preserve">que permita </w:t>
      </w:r>
      <w:r w:rsidRPr="00E57483">
        <w:rPr>
          <w:b/>
          <w:bCs/>
          <w:lang w:val="pt-PT"/>
        </w:rPr>
        <w:t>contar o número de multiplicações efetuadas</w:t>
      </w:r>
      <w:r>
        <w:rPr>
          <w:lang w:val="pt-PT"/>
        </w:rPr>
        <w:t xml:space="preserve"> para cada valor de n.</w:t>
      </w:r>
    </w:p>
    <w:p w14:paraId="6E9F4634" w14:textId="151BF84F" w:rsidR="00181F80" w:rsidRDefault="00181F80" w:rsidP="00181F80">
      <w:pPr>
        <w:pStyle w:val="PargrafodaLista"/>
        <w:numPr>
          <w:ilvl w:val="0"/>
          <w:numId w:val="22"/>
        </w:numPr>
        <w:tabs>
          <w:tab w:val="left" w:pos="284"/>
        </w:tabs>
        <w:spacing w:after="120"/>
        <w:ind w:left="284" w:hanging="284"/>
        <w:rPr>
          <w:lang w:val="pt-PT"/>
        </w:rPr>
      </w:pPr>
      <w:r w:rsidRPr="00706992">
        <w:rPr>
          <w:b/>
          <w:bCs/>
          <w:lang w:val="pt-PT"/>
        </w:rPr>
        <w:t xml:space="preserve">Preencha </w:t>
      </w:r>
      <w:r>
        <w:rPr>
          <w:b/>
          <w:bCs/>
          <w:lang w:val="pt-PT"/>
        </w:rPr>
        <w:t xml:space="preserve">as últimas colunas </w:t>
      </w:r>
      <w:r w:rsidRPr="00706992">
        <w:rPr>
          <w:b/>
          <w:bCs/>
          <w:lang w:val="pt-PT"/>
        </w:rPr>
        <w:t xml:space="preserve">tabela </w:t>
      </w:r>
      <w:r>
        <w:rPr>
          <w:b/>
          <w:bCs/>
          <w:lang w:val="pt-PT"/>
        </w:rPr>
        <w:t>anterior</w:t>
      </w:r>
      <w:r w:rsidRPr="00706992">
        <w:rPr>
          <w:lang w:val="pt-PT"/>
        </w:rPr>
        <w:t xml:space="preserve"> com o resultado d</w:t>
      </w:r>
      <w:r>
        <w:rPr>
          <w:lang w:val="pt-PT"/>
        </w:rPr>
        <w:t xml:space="preserve">a </w:t>
      </w:r>
      <w:r w:rsidRPr="00706992">
        <w:rPr>
          <w:lang w:val="pt-PT"/>
        </w:rPr>
        <w:t xml:space="preserve">função </w:t>
      </w:r>
      <w:r>
        <w:rPr>
          <w:lang w:val="pt-PT"/>
        </w:rPr>
        <w:t xml:space="preserve">iterativa </w:t>
      </w:r>
      <w:r w:rsidRPr="00706992">
        <w:rPr>
          <w:lang w:val="pt-PT"/>
        </w:rPr>
        <w:t xml:space="preserve">e o número de </w:t>
      </w:r>
      <w:r>
        <w:rPr>
          <w:lang w:val="pt-PT"/>
        </w:rPr>
        <w:t>multiplicações efetuadas</w:t>
      </w:r>
      <w:r w:rsidRPr="00706992">
        <w:rPr>
          <w:lang w:val="pt-PT"/>
        </w:rPr>
        <w:t xml:space="preserve"> para os sucessivos valores de n.</w:t>
      </w:r>
    </w:p>
    <w:p w14:paraId="153C3EB5" w14:textId="51940D39" w:rsidR="00181F80" w:rsidRDefault="00181F80" w:rsidP="00181F80">
      <w:pPr>
        <w:numPr>
          <w:ilvl w:val="0"/>
          <w:numId w:val="22"/>
        </w:numPr>
        <w:tabs>
          <w:tab w:val="left" w:pos="284"/>
        </w:tabs>
        <w:spacing w:after="120"/>
        <w:rPr>
          <w:lang w:val="pt-PT"/>
        </w:rPr>
      </w:pPr>
      <w:r>
        <w:rPr>
          <w:lang w:val="pt-PT"/>
        </w:rPr>
        <w:t xml:space="preserve">Analisando os dados da tabela, estabeleça uma </w:t>
      </w:r>
      <w:r w:rsidRPr="00283216">
        <w:rPr>
          <w:b/>
          <w:bCs/>
          <w:lang w:val="pt-PT"/>
        </w:rPr>
        <w:t>ordem de complexidade</w:t>
      </w:r>
      <w:r>
        <w:rPr>
          <w:lang w:val="pt-PT"/>
        </w:rPr>
        <w:t xml:space="preserve"> para a </w:t>
      </w:r>
      <w:r w:rsidRPr="00345016">
        <w:rPr>
          <w:b/>
          <w:bCs/>
          <w:lang w:val="pt-PT"/>
        </w:rPr>
        <w:t xml:space="preserve">função </w:t>
      </w:r>
      <w:r>
        <w:rPr>
          <w:b/>
          <w:bCs/>
          <w:lang w:val="pt-PT"/>
        </w:rPr>
        <w:t>iterativa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181F80" w:rsidRPr="009157A0" w14:paraId="04BDFEEE" w14:textId="77777777" w:rsidTr="007F6094">
        <w:trPr>
          <w:trHeight w:val="1445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69DD" w14:textId="7AAB636B" w:rsidR="00181F80" w:rsidRPr="00774E98" w:rsidRDefault="000F006F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 ordem de complexidade parece ser quadrática pelo que </w:t>
            </w:r>
            <w:proofErr w:type="gramStart"/>
            <w:r>
              <w:rPr>
                <w:sz w:val="22"/>
                <w:szCs w:val="22"/>
                <w:lang w:val="pt-PT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sup>
              </m:sSup>
            </m:oMath>
            <w:r>
              <w:rPr>
                <w:sz w:val="22"/>
                <w:szCs w:val="22"/>
                <w:lang w:val="pt-PT"/>
              </w:rPr>
              <w:t>);</w:t>
            </w:r>
          </w:p>
          <w:p w14:paraId="4C702165" w14:textId="77777777" w:rsidR="00181F80" w:rsidRPr="00774E98" w:rsidRDefault="00181F80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768FC061" w14:textId="773799B8" w:rsidR="00E67188" w:rsidRPr="00181F80" w:rsidRDefault="00E67188" w:rsidP="00E67188">
      <w:pPr>
        <w:pStyle w:val="ExercciosCharCharCharCharCharChar"/>
        <w:spacing w:before="240" w:after="0"/>
        <w:rPr>
          <w:sz w:val="32"/>
          <w:szCs w:val="32"/>
        </w:rPr>
      </w:pPr>
      <w:r>
        <w:rPr>
          <w:sz w:val="28"/>
          <w:szCs w:val="28"/>
        </w:rPr>
        <w:t>Função Recursiva – Análise Formal da Complexidade</w:t>
      </w:r>
    </w:p>
    <w:p w14:paraId="19F56498" w14:textId="3D659D6B" w:rsidR="00283216" w:rsidRDefault="00283216" w:rsidP="00E67188">
      <w:pPr>
        <w:numPr>
          <w:ilvl w:val="0"/>
          <w:numId w:val="18"/>
        </w:num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Escreva uma </w:t>
      </w:r>
      <w:r w:rsidRPr="00204E41">
        <w:rPr>
          <w:b/>
          <w:bCs/>
          <w:lang w:val="pt-PT"/>
        </w:rPr>
        <w:t>expressão recorrente</w:t>
      </w:r>
      <w:r>
        <w:rPr>
          <w:lang w:val="pt-PT"/>
        </w:rPr>
        <w:t xml:space="preserve"> (direta) para o </w:t>
      </w:r>
      <w:r w:rsidRPr="00204E41">
        <w:rPr>
          <w:b/>
          <w:bCs/>
          <w:lang w:val="pt-PT"/>
        </w:rPr>
        <w:t xml:space="preserve">número de </w:t>
      </w:r>
      <w:r w:rsidR="00E67188">
        <w:rPr>
          <w:b/>
          <w:bCs/>
          <w:lang w:val="pt-PT"/>
        </w:rPr>
        <w:t>multiplicações</w:t>
      </w:r>
      <w:r>
        <w:rPr>
          <w:lang w:val="pt-PT"/>
        </w:rPr>
        <w:t xml:space="preserve"> efetuadas pela função</w:t>
      </w:r>
      <w:r w:rsidR="00E67188">
        <w:rPr>
          <w:lang w:val="pt-PT"/>
        </w:rPr>
        <w:t xml:space="preserve"> recursiva</w:t>
      </w:r>
      <w:r w:rsidRPr="00204E41">
        <w:rPr>
          <w:b/>
          <w:bCs/>
          <w:lang w:val="pt-PT"/>
        </w:rPr>
        <w:t xml:space="preserve"> </w:t>
      </w:r>
      <w:proofErr w:type="spellStart"/>
      <w:r w:rsidRPr="000743F8">
        <w:rPr>
          <w:lang w:val="pt-PT"/>
        </w:rPr>
        <w:t>M</w:t>
      </w:r>
      <w:r w:rsidR="00345016" w:rsidRPr="000743F8">
        <w:rPr>
          <w:lang w:val="pt-PT"/>
        </w:rPr>
        <w:t>otzkin</w:t>
      </w:r>
      <w:proofErr w:type="spellEnd"/>
      <w:r w:rsidRPr="000743F8">
        <w:rPr>
          <w:lang w:val="pt-PT"/>
        </w:rPr>
        <w:t>(n).</w:t>
      </w:r>
      <w:r>
        <w:rPr>
          <w:lang w:val="pt-PT"/>
        </w:rPr>
        <w:t xml:space="preserve"> </w:t>
      </w:r>
      <w:r w:rsidRPr="004B2C43">
        <w:rPr>
          <w:lang w:val="pt-PT"/>
        </w:rPr>
        <w:t xml:space="preserve">Obtenha, depois, uma </w:t>
      </w:r>
      <w:r>
        <w:rPr>
          <w:b/>
          <w:bCs/>
          <w:lang w:val="pt-PT"/>
        </w:rPr>
        <w:t>expressão recorrente simplificada</w:t>
      </w:r>
      <w:r>
        <w:rPr>
          <w:lang w:val="pt-PT"/>
        </w:rPr>
        <w:t>.</w:t>
      </w:r>
      <w:r w:rsidR="004808DA">
        <w:rPr>
          <w:lang w:val="pt-PT"/>
        </w:rPr>
        <w:t xml:space="preserve"> </w:t>
      </w:r>
      <w:r w:rsidR="00345016">
        <w:rPr>
          <w:lang w:val="pt-PT"/>
        </w:rPr>
        <w:t>Note</w:t>
      </w:r>
      <w:r w:rsidR="004808DA">
        <w:rPr>
          <w:lang w:val="pt-PT"/>
        </w:rPr>
        <w:t xml:space="preserve"> que </w:t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PT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-2</m:t>
            </m:r>
          </m:sup>
          <m:e>
            <m:r>
              <m:rPr>
                <m:nor/>
              </m:rPr>
              <w:rPr>
                <w:lang w:val="pt-PT"/>
              </w:rPr>
              <m:t>Mult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pt-PT"/>
              </w:rPr>
              <m:t>=</m:t>
            </m:r>
            <m:ctrlPr>
              <w:rPr>
                <w:rFonts w:ascii="Cambria Math" w:hAnsi="Cambria Math"/>
              </w:rPr>
            </m:ctrlPr>
          </m:e>
        </m:nary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pt-PT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pt-PT"/>
              </w:rPr>
              <m:t>-2</m:t>
            </m:r>
          </m:sup>
          <m:e>
            <m:r>
              <m:rPr>
                <m:nor/>
              </m:rPr>
              <w:rPr>
                <w:lang w:val="pt-PT"/>
              </w:rPr>
              <m:t>Mult</m:t>
            </m:r>
            <m:d>
              <m:dPr>
                <m:ctrlPr>
                  <w:rPr>
                    <w:rFonts w:ascii="Cambria Math" w:hAnsi="Cambria Math"/>
                    <w:lang w:val="pt-PT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pt-PT"/>
                  </w:rPr>
                  <m:t>-2-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  <m:ctrlPr>
              <w:rPr>
                <w:rFonts w:ascii="Cambria Math" w:hAnsi="Cambria Math"/>
              </w:rPr>
            </m:ctrlPr>
          </m:e>
        </m:nary>
      </m:oMath>
      <w:r w:rsidR="004808DA" w:rsidRPr="004808DA">
        <w:rPr>
          <w:lang w:val="pt-PT"/>
        </w:rPr>
        <w:t xml:space="preserve">. </w:t>
      </w:r>
      <w:r w:rsidR="004808DA" w:rsidRPr="004808DA">
        <w:rPr>
          <w:b/>
          <w:bCs/>
          <w:lang w:val="pt-PT"/>
        </w:rPr>
        <w:t>Sugestão:</w:t>
      </w:r>
      <w:r w:rsidR="004808DA">
        <w:rPr>
          <w:lang w:val="pt-PT"/>
        </w:rPr>
        <w:t xml:space="preserve"> efetue a subtração </w:t>
      </w:r>
      <w:proofErr w:type="spellStart"/>
      <m:oMath>
        <m:r>
          <m:rPr>
            <m:nor/>
          </m:rPr>
          <w:rPr>
            <w:b/>
            <w:bCs/>
            <w:lang w:val="pt-PT"/>
          </w:rPr>
          <m:t>Mult</m:t>
        </m:r>
        <w:proofErr w:type="spellEnd"/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lang w:val="pt-PT"/>
          </w:rPr>
          <m:t>-</m:t>
        </m:r>
        <m:r>
          <m:rPr>
            <m:nor/>
          </m:rPr>
          <w:rPr>
            <w:b/>
            <w:bCs/>
            <w:lang w:val="pt-PT"/>
          </w:rPr>
          <m:t>Mult</m:t>
        </m:r>
        <m:d>
          <m:dPr>
            <m:ctrlPr>
              <w:rPr>
                <w:rFonts w:ascii="Cambria Math" w:hAnsi="Cambria Math"/>
                <w:b/>
                <w:bCs/>
                <w:lang w:val="pt-PT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lang w:val="pt-PT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e>
        </m:d>
      </m:oMath>
      <w:r w:rsidR="004808DA"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283216" w:rsidRPr="009157A0" w14:paraId="66B632BB" w14:textId="77777777" w:rsidTr="00E67188">
        <w:trPr>
          <w:trHeight w:val="5976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E8C4" w14:textId="77777777" w:rsidR="00283216" w:rsidRPr="00774E98" w:rsidRDefault="00283216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23C33121" w14:textId="3FFD27C0" w:rsidR="00283216" w:rsidRPr="00AD7EDF" w:rsidRDefault="000F006F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0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 xml:space="preserve"> , n=0 ou n=1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Multz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 xml:space="preserve">+ 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k = 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n-2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1+2*Multz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pt-P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pt-PT"/>
                                      </w:rPr>
                                      <m:t>k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, n&gt;1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  <w:p w14:paraId="74BE5DA4" w14:textId="77777777" w:rsidR="00AD7EDF" w:rsidRDefault="00AD7EDF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Desenvolvimento para n&gt;1:</w:t>
            </w:r>
          </w:p>
          <w:p w14:paraId="2EE0679A" w14:textId="71F356AF" w:rsidR="00D272D3" w:rsidRPr="00D272D3" w:rsidRDefault="00AD7EDF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 n-1+2*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 = 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Multz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e>
                    </m:d>
                  </m:e>
                </m:nary>
              </m:oMath>
            </m:oMathPara>
          </w:p>
          <w:p w14:paraId="1F516C51" w14:textId="77777777" w:rsidR="00D272D3" w:rsidRPr="00D272D3" w:rsidRDefault="00D272D3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7C61C8C6" w14:textId="0C803E3D" w:rsidR="009157A0" w:rsidRPr="00D272D3" w:rsidRDefault="009157A0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</m:oMath>
            </m:oMathPara>
          </w:p>
          <w:p w14:paraId="4F00ED19" w14:textId="6BD726D6" w:rsidR="009157A0" w:rsidRPr="00D272D3" w:rsidRDefault="009157A0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 n-1+2*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k = 0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Multz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Multz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+ n-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+2*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k = 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n-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3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Multz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k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==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+1+2*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+1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.</m:t>
                </m:r>
              </m:oMath>
            </m:oMathPara>
          </w:p>
          <w:p w14:paraId="69377AAD" w14:textId="77777777" w:rsidR="009157A0" w:rsidRPr="009157A0" w:rsidRDefault="009157A0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21477DD0" w14:textId="77777777" w:rsidR="009157A0" w:rsidRPr="00D272D3" w:rsidRDefault="009157A0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= 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Multz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+Multz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</m:oMath>
            </m:oMathPara>
          </w:p>
          <w:p w14:paraId="1C7F5722" w14:textId="1AFF82FA" w:rsidR="009157A0" w:rsidRPr="009157A0" w:rsidRDefault="009157A0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 xml:space="preserve">                    =2*</m:t>
              </m:r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Multz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n-1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+Multz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n-2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+1</m:t>
              </m:r>
            </m:oMath>
            <w:r>
              <w:rPr>
                <w:sz w:val="22"/>
                <w:szCs w:val="22"/>
                <w:lang w:val="pt-PT"/>
              </w:rPr>
              <w:t>.</w:t>
            </w:r>
          </w:p>
          <w:p w14:paraId="435E4F76" w14:textId="77777777" w:rsidR="009157A0" w:rsidRPr="009157A0" w:rsidRDefault="009157A0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678EA754" w14:textId="1B5CC28B" w:rsidR="009157A0" w:rsidRPr="00774E98" w:rsidRDefault="009157A0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 xml:space="preserve"> </m:t>
                </m:r>
              </m:oMath>
            </m:oMathPara>
          </w:p>
        </w:tc>
      </w:tr>
    </w:tbl>
    <w:p w14:paraId="2C0C3D56" w14:textId="77777777" w:rsidR="00283216" w:rsidRPr="00345016" w:rsidRDefault="00283216" w:rsidP="002832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14"/>
          <w:szCs w:val="14"/>
          <w:lang w:val="pt-PT"/>
        </w:rPr>
      </w:pPr>
    </w:p>
    <w:p w14:paraId="02B84437" w14:textId="77777777" w:rsidR="00283216" w:rsidRPr="00204E41" w:rsidRDefault="00283216" w:rsidP="00283216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5B3D5996" w14:textId="610E8AE6" w:rsidR="00345016" w:rsidRPr="00345016" w:rsidRDefault="00345016" w:rsidP="00E6718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A equação de recorrência obtida é uma </w:t>
      </w:r>
      <w:r w:rsidRPr="002A0CAB">
        <w:rPr>
          <w:b/>
          <w:bCs/>
          <w:lang w:val="pt-PT"/>
        </w:rPr>
        <w:t>equação de recorrência linear não homogénea</w:t>
      </w:r>
      <w:r>
        <w:rPr>
          <w:lang w:val="pt-PT"/>
        </w:rPr>
        <w:t xml:space="preserve">. Considere a </w:t>
      </w:r>
      <w:r w:rsidRPr="002A0CAB">
        <w:rPr>
          <w:lang w:val="pt-PT"/>
        </w:rPr>
        <w:t xml:space="preserve">correspondente </w:t>
      </w:r>
      <w:r w:rsidRPr="00345016">
        <w:rPr>
          <w:b/>
          <w:bCs/>
          <w:lang w:val="pt-PT"/>
        </w:rPr>
        <w:t>equação de recorrência linear homogénea</w:t>
      </w:r>
      <w:r w:rsidR="002A0CAB">
        <w:rPr>
          <w:lang w:val="pt-PT"/>
        </w:rPr>
        <w:t xml:space="preserve">. Determine as raízes do seu </w:t>
      </w:r>
      <w:r w:rsidR="002A0CAB" w:rsidRPr="002A0CAB">
        <w:rPr>
          <w:b/>
          <w:bCs/>
          <w:lang w:val="pt-PT"/>
        </w:rPr>
        <w:t>polinómio característico</w:t>
      </w:r>
      <w:r w:rsidR="002A0CAB">
        <w:rPr>
          <w:lang w:val="pt-PT"/>
        </w:rPr>
        <w:t xml:space="preserve">. Sem determinar as constantes associadas, escreva a </w:t>
      </w:r>
      <w:r w:rsidR="002A0CAB" w:rsidRPr="00E67188">
        <w:rPr>
          <w:b/>
          <w:bCs/>
          <w:lang w:val="pt-PT"/>
        </w:rPr>
        <w:t xml:space="preserve">solução da </w:t>
      </w:r>
      <w:r w:rsidR="002A0CAB" w:rsidRPr="002A0CAB">
        <w:rPr>
          <w:b/>
          <w:bCs/>
          <w:lang w:val="pt-PT"/>
        </w:rPr>
        <w:t>equação de recorrência linear não homogénea</w:t>
      </w:r>
      <w:r w:rsidR="002A0CAB">
        <w:rPr>
          <w:lang w:val="pt-PT"/>
        </w:rPr>
        <w:t xml:space="preserve">. 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345016" w:rsidRPr="009157A0" w14:paraId="05BEC189" w14:textId="77777777" w:rsidTr="000743F8">
        <w:trPr>
          <w:trHeight w:val="5837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C20E" w14:textId="77777777" w:rsidR="00345016" w:rsidRPr="00774E98" w:rsidRDefault="00345016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59671420" w14:textId="3A0266D6" w:rsidR="00A1464C" w:rsidRDefault="00A1464C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lang w:val="pt-PT"/>
              </w:rPr>
              <w:t>E</w:t>
            </w:r>
            <w:r w:rsidRPr="002A0CAB">
              <w:rPr>
                <w:b/>
                <w:bCs/>
                <w:lang w:val="pt-PT"/>
              </w:rPr>
              <w:t>quação de recorrência linear não homogénea</w:t>
            </w:r>
            <w:r>
              <w:rPr>
                <w:b/>
                <w:bCs/>
                <w:lang w:val="pt-PT"/>
              </w:rPr>
              <w:t>:</w:t>
            </w:r>
          </w:p>
          <w:p w14:paraId="63016E75" w14:textId="77777777" w:rsidR="00345016" w:rsidRPr="00A1464C" w:rsidRDefault="00A1464C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=2*Multz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+1</m:t>
                </m:r>
              </m:oMath>
            </m:oMathPara>
          </w:p>
          <w:p w14:paraId="48F77245" w14:textId="4D3FCC1A" w:rsidR="00A1464C" w:rsidRDefault="00A1464C" w:rsidP="00A146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b/>
                <w:bCs/>
                <w:lang w:val="pt-PT"/>
              </w:rPr>
              <w:t>E</w:t>
            </w:r>
            <w:r w:rsidRPr="002A0CAB">
              <w:rPr>
                <w:b/>
                <w:bCs/>
                <w:lang w:val="pt-PT"/>
              </w:rPr>
              <w:t>quação de recorrência linear</w:t>
            </w:r>
            <w:r>
              <w:rPr>
                <w:b/>
                <w:bCs/>
                <w:lang w:val="pt-PT"/>
              </w:rPr>
              <w:t xml:space="preserve"> </w:t>
            </w:r>
            <w:r w:rsidRPr="002A0CAB">
              <w:rPr>
                <w:b/>
                <w:bCs/>
                <w:lang w:val="pt-PT"/>
              </w:rPr>
              <w:t>homogénea</w:t>
            </w:r>
            <w:r>
              <w:rPr>
                <w:b/>
                <w:bCs/>
                <w:lang w:val="pt-PT"/>
              </w:rPr>
              <w:t>:</w:t>
            </w:r>
          </w:p>
          <w:p w14:paraId="47FA401B" w14:textId="77777777" w:rsidR="00A1464C" w:rsidRPr="00A1464C" w:rsidRDefault="00A1464C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2*Multz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1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=0</m:t>
                </m:r>
              </m:oMath>
            </m:oMathPara>
          </w:p>
          <w:p w14:paraId="04DC4682" w14:textId="77777777" w:rsidR="00A1464C" w:rsidRDefault="00A1464C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</w:t>
            </w:r>
            <w:r w:rsidRPr="002A0CAB">
              <w:rPr>
                <w:b/>
                <w:bCs/>
                <w:lang w:val="pt-PT"/>
              </w:rPr>
              <w:t>quação</w:t>
            </w:r>
            <w:r>
              <w:rPr>
                <w:b/>
                <w:bCs/>
                <w:lang w:val="pt-PT"/>
              </w:rPr>
              <w:t xml:space="preserve"> caraterística:</w:t>
            </w:r>
          </w:p>
          <w:p w14:paraId="38435BA0" w14:textId="3BB526CB" w:rsidR="00A1464C" w:rsidRPr="0010751D" w:rsidRDefault="0010751D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-2x-1=0</m:t>
                </m:r>
              </m:oMath>
            </m:oMathPara>
          </w:p>
          <w:p w14:paraId="5D681E6A" w14:textId="14B15D00" w:rsidR="0010751D" w:rsidRDefault="0010751D" w:rsidP="001075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Soluções da e</w:t>
            </w:r>
            <w:r w:rsidRPr="002A0CAB">
              <w:rPr>
                <w:b/>
                <w:bCs/>
                <w:lang w:val="pt-PT"/>
              </w:rPr>
              <w:t>quação</w:t>
            </w:r>
            <w:r>
              <w:rPr>
                <w:b/>
                <w:bCs/>
                <w:lang w:val="pt-PT"/>
              </w:rPr>
              <w:t xml:space="preserve"> caraterística:</w:t>
            </w:r>
          </w:p>
          <w:p w14:paraId="2F9E0D11" w14:textId="77777777" w:rsidR="0010751D" w:rsidRPr="0010751D" w:rsidRDefault="0010751D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52D99E8D" w14:textId="4B334B4E" w:rsidR="0010751D" w:rsidRPr="0010751D" w:rsidRDefault="0010751D" w:rsidP="0010751D">
            <w:pPr>
              <w:jc w:val="left"/>
              <w:textAlignment w:val="baseline"/>
              <w:rPr>
                <w:rFonts w:ascii="Times New Roman" w:hAnsi="Times New Roman"/>
                <w:color w:val="000000"/>
                <w:sz w:val="27"/>
                <w:szCs w:val="27"/>
                <w:lang w:val="pt-PT" w:eastAsia="pt-PT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pt-PT" w:eastAsia="pt-PT"/>
                  </w:rPr>
                  <m:t>x=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pt-PT" w:eastAsia="pt-PT"/>
                  </w:rPr>
                  <m:t>1±</m:t>
                </m:r>
                <m:rad>
                  <m:rad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pt-PT" w:eastAsia="pt-PT"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pt-PT" w:eastAsia="pt-PT"/>
                      </w:rPr>
                      <m:t>2</m:t>
                    </m:r>
                  </m:e>
                </m:rad>
              </m:oMath>
            </m:oMathPara>
          </w:p>
          <w:p w14:paraId="64F9E8D6" w14:textId="03945CE2" w:rsidR="0010751D" w:rsidRDefault="0010751D" w:rsidP="0010751D">
            <w:pPr>
              <w:jc w:val="left"/>
              <w:textAlignment w:val="baseline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S</w:t>
            </w:r>
            <w:r w:rsidRPr="00E67188">
              <w:rPr>
                <w:b/>
                <w:bCs/>
                <w:lang w:val="pt-PT"/>
              </w:rPr>
              <w:t xml:space="preserve">olução da </w:t>
            </w:r>
            <w:r w:rsidRPr="002A0CAB">
              <w:rPr>
                <w:b/>
                <w:bCs/>
                <w:lang w:val="pt-PT"/>
              </w:rPr>
              <w:t>equação de recorrência linear não homogénea</w:t>
            </w:r>
            <w:r>
              <w:rPr>
                <w:b/>
                <w:bCs/>
                <w:lang w:val="pt-PT"/>
              </w:rPr>
              <w:t xml:space="preserve"> sem determinação de constantes:</w:t>
            </w:r>
          </w:p>
          <w:p w14:paraId="3858AB6B" w14:textId="4105E942" w:rsidR="0010751D" w:rsidRPr="0010751D" w:rsidRDefault="0010751D" w:rsidP="0010751D">
            <w:pPr>
              <w:jc w:val="left"/>
              <w:textAlignment w:val="baseline"/>
              <w:rPr>
                <w:rFonts w:ascii="Times New Roman" w:hAnsi="Times New Roman"/>
                <w:color w:val="000000"/>
                <w:sz w:val="27"/>
                <w:szCs w:val="27"/>
                <w:lang w:val="pt-PT" w:eastAsia="pt-PT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pt-PT" w:eastAsia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pt-PT" w:eastAsia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pt-PT" w:eastAsia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pt-PT" w:eastAsia="pt-PT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pt-PT" w:eastAsia="pt-PT"/>
                  </w:rPr>
                  <m:t>A*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pt-PT" w:eastAsia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pt-PT" w:eastAsia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pt-PT" w:eastAsia="pt-PT"/>
                          </w:rPr>
                          <m:t>1-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  <w:lang w:val="pt-PT" w:eastAsia="pt-PT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  <w:lang w:val="pt-PT" w:eastAsia="pt-PT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pt-PT" w:eastAsia="pt-PT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pt-PT" w:eastAsia="pt-PT"/>
                  </w:rPr>
                  <m:t xml:space="preserve">+ 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pt-PT" w:eastAsia="pt-PT"/>
                  </w:rPr>
                  <m:t>B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pt-PT" w:eastAsia="pt-PT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pt-PT" w:eastAsia="pt-PT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  <w:lang w:val="pt-PT" w:eastAsia="pt-PT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pt-PT" w:eastAsia="pt-PT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7"/>
                            <w:szCs w:val="27"/>
                            <w:lang w:val="pt-PT" w:eastAsia="pt-PT"/>
                          </w:rPr>
                          <m:t>+</m:t>
                        </m:r>
                        <m:rad>
                          <m:ra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  <w:lang w:val="pt-PT" w:eastAsia="pt-PT"/>
                              </w:rPr>
                            </m:ctrlPr>
                          </m:radPr>
                          <m:deg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7"/>
                                <w:szCs w:val="27"/>
                                <w:lang w:val="pt-PT" w:eastAsia="pt-PT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pt-PT" w:eastAsia="pt-PT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pt-PT" w:eastAsia="pt-PT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  <w:lang w:val="pt-PT" w:eastAsia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pt-PT" w:eastAsia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pt-PT" w:eastAsia="pt-PT"/>
                      </w:rPr>
                      <m:t>2</m:t>
                    </m:r>
                  </m:den>
                </m:f>
              </m:oMath>
            </m:oMathPara>
          </w:p>
          <w:p w14:paraId="1C853975" w14:textId="77777777" w:rsidR="0010751D" w:rsidRPr="0010751D" w:rsidRDefault="0010751D" w:rsidP="0010751D">
            <w:pPr>
              <w:jc w:val="left"/>
              <w:textAlignment w:val="baseline"/>
              <w:rPr>
                <w:rFonts w:ascii="Times New Roman" w:hAnsi="Times New Roman"/>
                <w:color w:val="000000"/>
                <w:sz w:val="27"/>
                <w:szCs w:val="27"/>
                <w:lang w:val="pt-PT" w:eastAsia="pt-PT"/>
              </w:rPr>
            </w:pPr>
          </w:p>
          <w:p w14:paraId="0DFB88E0" w14:textId="40D8A909" w:rsidR="0010751D" w:rsidRPr="00774E98" w:rsidRDefault="0010751D" w:rsidP="0010751D">
            <w:pPr>
              <w:jc w:val="left"/>
              <w:textAlignment w:val="baseline"/>
              <w:rPr>
                <w:sz w:val="22"/>
                <w:szCs w:val="22"/>
                <w:lang w:val="pt-PT"/>
              </w:rPr>
            </w:pPr>
          </w:p>
        </w:tc>
      </w:tr>
    </w:tbl>
    <w:p w14:paraId="0213552D" w14:textId="77777777" w:rsidR="00345016" w:rsidRPr="00774E98" w:rsidRDefault="00345016" w:rsidP="0034501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3AB75FDD" w14:textId="77777777" w:rsidR="00345016" w:rsidRPr="00204E41" w:rsidRDefault="00345016" w:rsidP="00345016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7B201A61" w14:textId="50F68542" w:rsidR="00E67188" w:rsidRPr="00345016" w:rsidRDefault="00E67188" w:rsidP="00E6718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 xml:space="preserve">Usando a solução da equação de recorrência obtida acima, determine a </w:t>
      </w:r>
      <w:r w:rsidRPr="00E67188"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recursiva. </w:t>
      </w:r>
      <w:r w:rsidRPr="00E67188"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 w:rsidRPr="00E67188"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E67188" w:rsidRPr="009157A0" w14:paraId="4E51E553" w14:textId="77777777" w:rsidTr="000743F8">
        <w:trPr>
          <w:trHeight w:val="4893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F90" w14:textId="77777777" w:rsidR="00E67188" w:rsidRPr="00774E98" w:rsidRDefault="00E67188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507908C2" w14:textId="4F1383C8" w:rsidR="00E67188" w:rsidRPr="00774E98" w:rsidRDefault="00C438ED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Ordem de complexidade: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  <w:r>
              <w:rPr>
                <w:sz w:val="22"/>
                <w:szCs w:val="22"/>
                <w:lang w:val="pt-PT"/>
              </w:rPr>
              <w:t>. Tal como os resultados da análise experimental a complexidade é de ordem exponencial.</w:t>
            </w:r>
          </w:p>
        </w:tc>
      </w:tr>
    </w:tbl>
    <w:p w14:paraId="36D77BBE" w14:textId="77777777" w:rsidR="00E67188" w:rsidRPr="00774E98" w:rsidRDefault="00E67188" w:rsidP="00074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13CD2A35" w14:textId="310068BE" w:rsidR="00283216" w:rsidRDefault="00283216" w:rsidP="000743F8">
      <w:pPr>
        <w:tabs>
          <w:tab w:val="left" w:pos="284"/>
        </w:tabs>
        <w:rPr>
          <w:lang w:val="pt-PT"/>
        </w:rPr>
      </w:pPr>
    </w:p>
    <w:p w14:paraId="4D46A106" w14:textId="11855978" w:rsidR="000743F8" w:rsidRDefault="000743F8" w:rsidP="000743F8">
      <w:pPr>
        <w:pStyle w:val="ExercciosCharCharCharCharCharChar"/>
        <w:spacing w:after="0"/>
        <w:rPr>
          <w:sz w:val="28"/>
          <w:szCs w:val="28"/>
        </w:rPr>
      </w:pPr>
      <w:r>
        <w:rPr>
          <w:sz w:val="28"/>
          <w:szCs w:val="28"/>
        </w:rPr>
        <w:t>Programação Dinâmica – Análise Formal da Complexidade</w:t>
      </w:r>
    </w:p>
    <w:p w14:paraId="3D39CB7A" w14:textId="43849B62" w:rsidR="000743F8" w:rsidRDefault="000743F8" w:rsidP="000743F8">
      <w:pPr>
        <w:numPr>
          <w:ilvl w:val="0"/>
          <w:numId w:val="18"/>
        </w:numPr>
        <w:tabs>
          <w:tab w:val="left" w:pos="284"/>
        </w:tabs>
        <w:spacing w:before="120" w:after="240"/>
        <w:ind w:left="284" w:hanging="284"/>
        <w:rPr>
          <w:lang w:val="pt-PT"/>
        </w:rPr>
      </w:pPr>
      <w:r>
        <w:rPr>
          <w:lang w:val="pt-PT"/>
        </w:rPr>
        <w:t xml:space="preserve">Considerando o número de multiplicações efetuadas pela função iterativa, efetue a análise formal da sua complexidade. Obtenha uma </w:t>
      </w:r>
      <w:r w:rsidRPr="000743F8">
        <w:rPr>
          <w:b/>
          <w:bCs/>
          <w:lang w:val="pt-PT"/>
        </w:rPr>
        <w:t>expressão exata e simplificada para o número de multiplicações</w:t>
      </w:r>
      <w:r>
        <w:rPr>
          <w:lang w:val="pt-PT"/>
        </w:rPr>
        <w:t xml:space="preserve"> efetuadas.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743F8" w:rsidRPr="009157A0" w14:paraId="27E18D8A" w14:textId="77777777" w:rsidTr="000743F8">
        <w:trPr>
          <w:trHeight w:val="5177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5049" w14:textId="77777777" w:rsidR="00C438ED" w:rsidRPr="00C438ED" w:rsidRDefault="00C438ED" w:rsidP="00C438ED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sz w:val="22"/>
                <w:szCs w:val="22"/>
                <w:lang w:val="pt-PT"/>
              </w:rPr>
            </w:pPr>
          </w:p>
          <w:p w14:paraId="5356F196" w14:textId="54671995" w:rsidR="00C438ED" w:rsidRPr="00C438ED" w:rsidRDefault="00C438ED" w:rsidP="00C43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0 , n=0 ou n=1</m:t>
                        </m:r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  <w:lang w:val="pt-P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i=2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(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  <w:lang w:val="pt-PT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j=0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i-2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pt-PT"/>
                                  </w:rPr>
                                  <m:t>1</m:t>
                                </m:r>
                              </m:e>
                            </m:nary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  <w:lang w:val="pt-PT"/>
                              </w:rPr>
                              <m:t>)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, n&gt;1</m:t>
                        </m:r>
                      </m:e>
                    </m:eqArr>
                  </m:e>
                </m:d>
              </m:oMath>
            </m:oMathPara>
          </w:p>
          <w:p w14:paraId="497EE501" w14:textId="790E2B1B" w:rsidR="00C438ED" w:rsidRDefault="00C438ED" w:rsidP="00C43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 w:rsidRPr="00C438ED">
              <w:rPr>
                <w:sz w:val="22"/>
                <w:szCs w:val="22"/>
                <w:lang w:val="pt-PT"/>
              </w:rPr>
              <w:t>Desenvolvimento para n&gt;1:</w:t>
            </w:r>
          </w:p>
          <w:p w14:paraId="2F98A205" w14:textId="73E45F95" w:rsidR="00CD7D0B" w:rsidRPr="00C438ED" w:rsidRDefault="00CD7D0B" w:rsidP="00C43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Multz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  <w:lang w:val="pt-PT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j=0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i-2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pt-PT"/>
                          </w:rPr>
                          <m:t>1</m:t>
                        </m:r>
                      </m:e>
                    </m:nary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i=2</m:t>
                    </m: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(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i-1)</m:t>
                    </m:r>
                  </m:e>
                </m:nary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*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pt-P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pt-PT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*n</m:t>
                </m:r>
              </m:oMath>
            </m:oMathPara>
          </w:p>
          <w:p w14:paraId="6D3FE3C8" w14:textId="77777777" w:rsidR="000743F8" w:rsidRPr="00C438ED" w:rsidRDefault="000743F8" w:rsidP="00C438ED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sz w:val="22"/>
                <w:szCs w:val="22"/>
                <w:lang w:val="pt-PT"/>
              </w:rPr>
            </w:pPr>
          </w:p>
          <w:p w14:paraId="4712660B" w14:textId="77777777" w:rsidR="000743F8" w:rsidRPr="00C438ED" w:rsidRDefault="000743F8" w:rsidP="00C438ED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left"/>
              <w:rPr>
                <w:sz w:val="22"/>
                <w:szCs w:val="22"/>
                <w:lang w:val="pt-PT"/>
              </w:rPr>
            </w:pPr>
          </w:p>
        </w:tc>
      </w:tr>
    </w:tbl>
    <w:p w14:paraId="7F815733" w14:textId="77777777" w:rsidR="000743F8" w:rsidRPr="00774E98" w:rsidRDefault="000743F8" w:rsidP="000743F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lang w:val="pt-PT"/>
        </w:rPr>
      </w:pPr>
    </w:p>
    <w:p w14:paraId="1FFB45CD" w14:textId="77777777" w:rsidR="000743F8" w:rsidRPr="00204E41" w:rsidRDefault="000743F8" w:rsidP="000743F8">
      <w:pPr>
        <w:jc w:val="left"/>
        <w:rPr>
          <w:b/>
          <w:bCs/>
          <w:sz w:val="2"/>
          <w:szCs w:val="2"/>
          <w:lang w:val="pt-PT"/>
        </w:rPr>
      </w:pPr>
      <w:r>
        <w:rPr>
          <w:b/>
          <w:bCs/>
          <w:lang w:val="pt-PT"/>
        </w:rPr>
        <w:softHyphen/>
      </w:r>
      <w:r>
        <w:rPr>
          <w:b/>
          <w:bCs/>
          <w:lang w:val="pt-PT"/>
        </w:rPr>
        <w:softHyphen/>
      </w:r>
    </w:p>
    <w:p w14:paraId="05B19022" w14:textId="23E55EC9" w:rsidR="000743F8" w:rsidRPr="00345016" w:rsidRDefault="000743F8" w:rsidP="000743F8">
      <w:pPr>
        <w:numPr>
          <w:ilvl w:val="0"/>
          <w:numId w:val="18"/>
        </w:numPr>
        <w:tabs>
          <w:tab w:val="left" w:pos="284"/>
        </w:tabs>
        <w:spacing w:after="120"/>
        <w:ind w:left="284" w:hanging="284"/>
        <w:rPr>
          <w:lang w:val="pt-PT"/>
        </w:rPr>
      </w:pPr>
      <w:r>
        <w:rPr>
          <w:lang w:val="pt-PT"/>
        </w:rPr>
        <w:t>Usando a exp</w:t>
      </w:r>
      <w:bookmarkStart w:id="0" w:name="_GoBack"/>
      <w:bookmarkEnd w:id="0"/>
      <w:r>
        <w:rPr>
          <w:lang w:val="pt-PT"/>
        </w:rPr>
        <w:t xml:space="preserve">ressão obtida acima, determine a </w:t>
      </w:r>
      <w:r w:rsidRPr="00E67188">
        <w:rPr>
          <w:b/>
          <w:bCs/>
          <w:lang w:val="pt-PT"/>
        </w:rPr>
        <w:t>ordem de complexidade do número de multiplicações</w:t>
      </w:r>
      <w:r>
        <w:rPr>
          <w:lang w:val="pt-PT"/>
        </w:rPr>
        <w:t xml:space="preserve"> efetuadas pela função iterativa. </w:t>
      </w:r>
      <w:r w:rsidRPr="00E67188">
        <w:rPr>
          <w:b/>
          <w:bCs/>
          <w:lang w:val="pt-PT"/>
        </w:rPr>
        <w:t>Compare</w:t>
      </w:r>
      <w:r>
        <w:rPr>
          <w:lang w:val="pt-PT"/>
        </w:rPr>
        <w:t xml:space="preserve"> a ordem de complexidade que acabou de obter com o resultado da </w:t>
      </w:r>
      <w:r w:rsidRPr="00E67188">
        <w:rPr>
          <w:b/>
          <w:bCs/>
          <w:lang w:val="pt-PT"/>
        </w:rPr>
        <w:t>análise experimental</w:t>
      </w:r>
      <w:r>
        <w:rPr>
          <w:lang w:val="pt-PT"/>
        </w:rPr>
        <w:t>.</w:t>
      </w:r>
    </w:p>
    <w:tbl>
      <w:tblPr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29"/>
      </w:tblGrid>
      <w:tr w:rsidR="000743F8" w:rsidRPr="009157A0" w14:paraId="48DBB841" w14:textId="77777777" w:rsidTr="000743F8">
        <w:trPr>
          <w:trHeight w:val="4611"/>
        </w:trPr>
        <w:tc>
          <w:tcPr>
            <w:tcW w:w="9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326D8" w14:textId="77777777" w:rsidR="000743F8" w:rsidRPr="00774E98" w:rsidRDefault="000743F8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</w:p>
          <w:p w14:paraId="1625F2AE" w14:textId="1E919526" w:rsidR="000743F8" w:rsidRPr="00774E98" w:rsidRDefault="001E36BA" w:rsidP="007F6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A expressão obtida no ponto anterior coincide com os resultados obtidos experimentalmente pelo que a ordem de complexidade é </w:t>
            </w:r>
            <w:r>
              <w:rPr>
                <w:sz w:val="22"/>
                <w:szCs w:val="22"/>
                <w:lang w:val="pt-PT"/>
              </w:rPr>
              <w:t xml:space="preserve">quadrática: </w:t>
            </w:r>
            <m:oMath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pt-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pt-PT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  <w:lang w:val="pt-PT"/>
                </w:rPr>
                <m:t>)</m:t>
              </m:r>
            </m:oMath>
            <w:r>
              <w:rPr>
                <w:sz w:val="22"/>
                <w:szCs w:val="22"/>
                <w:lang w:val="pt-PT"/>
              </w:rPr>
              <w:t>.</w:t>
            </w:r>
          </w:p>
        </w:tc>
      </w:tr>
    </w:tbl>
    <w:p w14:paraId="1A2CD823" w14:textId="77777777" w:rsidR="00912EC8" w:rsidRDefault="00912EC8" w:rsidP="00181F80">
      <w:pPr>
        <w:pStyle w:val="ExercciosCharCharCharCharCharChar"/>
      </w:pPr>
    </w:p>
    <w:p w14:paraId="38CA016D" w14:textId="77D5A1A4" w:rsidR="000743F8" w:rsidRDefault="000743F8">
      <w:pPr>
        <w:jc w:val="left"/>
        <w:rPr>
          <w:rFonts w:ascii="Arial Narrow" w:hAnsi="Arial Narrow"/>
          <w:b/>
          <w:smallCaps/>
          <w:color w:val="000000" w:themeColor="text1"/>
          <w:szCs w:val="24"/>
          <w:lang w:val="pt-PT"/>
        </w:rPr>
      </w:pPr>
    </w:p>
    <w:sectPr w:rsidR="000743F8" w:rsidSect="008A1494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134" w:right="1134" w:bottom="1134" w:left="1134" w:header="737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C9CD2" w14:textId="77777777" w:rsidR="002D04C1" w:rsidRDefault="002D04C1">
      <w:r>
        <w:separator/>
      </w:r>
    </w:p>
  </w:endnote>
  <w:endnote w:type="continuationSeparator" w:id="0">
    <w:p w14:paraId="467EF1C0" w14:textId="77777777" w:rsidR="002D04C1" w:rsidRDefault="002D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B79A" w14:textId="77777777" w:rsidR="00912EC8" w:rsidRDefault="00912EC8" w:rsidP="00EF5A06">
    <w:pPr>
      <w:pStyle w:val="Cabealho"/>
      <w:tabs>
        <w:tab w:val="clear" w:pos="8307"/>
        <w:tab w:val="right" w:pos="9639"/>
      </w:tabs>
      <w:rPr>
        <w:lang w:val="pt-PT"/>
      </w:rPr>
    </w:pPr>
  </w:p>
  <w:p w14:paraId="2C3A72E7" w14:textId="77777777" w:rsidR="00912EC8" w:rsidRPr="00955AC0" w:rsidRDefault="00912EC8" w:rsidP="00EF5A06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  </w:t>
    </w:r>
    <w:r w:rsidRPr="00955AC0">
      <w:rPr>
        <w:b/>
        <w:sz w:val="20"/>
        <w:lang w:val="pt-PT"/>
      </w:rPr>
      <w:t xml:space="preserve">Nº </w:t>
    </w:r>
    <w:proofErr w:type="spellStart"/>
    <w:r w:rsidRPr="00955AC0">
      <w:rPr>
        <w:b/>
        <w:sz w:val="20"/>
        <w:lang w:val="pt-PT"/>
      </w:rPr>
      <w:t>mec</w:t>
    </w:r>
    <w:proofErr w:type="spellEnd"/>
    <w:r>
      <w:rPr>
        <w:b/>
        <w:sz w:val="20"/>
        <w:lang w:val="pt-PT"/>
      </w:rPr>
      <w:t>: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60EED" w14:textId="77777777" w:rsidR="00912EC8" w:rsidRDefault="00912EC8" w:rsidP="00CE0FDF">
    <w:pPr>
      <w:pStyle w:val="Cabealho"/>
      <w:tabs>
        <w:tab w:val="clear" w:pos="8307"/>
        <w:tab w:val="right" w:pos="9639"/>
      </w:tabs>
      <w:rPr>
        <w:lang w:val="pt-PT"/>
      </w:rPr>
    </w:pPr>
  </w:p>
  <w:p w14:paraId="5C179AE6" w14:textId="1F6081FD" w:rsidR="00912EC8" w:rsidRPr="00955AC0" w:rsidRDefault="00912EC8" w:rsidP="00CE0FDF">
    <w:pPr>
      <w:pStyle w:val="Cabealho"/>
      <w:tabs>
        <w:tab w:val="clear" w:pos="8307"/>
        <w:tab w:val="right" w:pos="9639"/>
      </w:tabs>
      <w:rPr>
        <w:b/>
        <w:sz w:val="20"/>
        <w:lang w:val="pt-PT"/>
      </w:rPr>
    </w:pPr>
    <w:r w:rsidRPr="00955AC0">
      <w:rPr>
        <w:b/>
        <w:sz w:val="20"/>
        <w:lang w:val="pt-PT"/>
      </w:rPr>
      <w:t>Nome</w:t>
    </w:r>
    <w:r>
      <w:rPr>
        <w:b/>
        <w:sz w:val="20"/>
        <w:lang w:val="pt-PT"/>
      </w:rPr>
      <w:t>:</w:t>
    </w:r>
    <w:r w:rsidRPr="00955AC0">
      <w:rPr>
        <w:b/>
        <w:sz w:val="20"/>
        <w:lang w:val="pt-PT"/>
      </w:rPr>
      <w:t xml:space="preserve">   </w:t>
    </w:r>
    <w:r w:rsidR="006D610E">
      <w:rPr>
        <w:b/>
        <w:sz w:val="20"/>
        <w:lang w:val="pt-PT"/>
      </w:rPr>
      <w:t>Gil Lopes Teixeira</w:t>
    </w:r>
    <w:r w:rsidRPr="00955AC0">
      <w:rPr>
        <w:b/>
        <w:sz w:val="20"/>
        <w:lang w:val="pt-PT"/>
      </w:rPr>
      <w:t xml:space="preserve">                                                                                                                                                            </w:t>
    </w:r>
    <w:r>
      <w:rPr>
        <w:b/>
        <w:sz w:val="20"/>
        <w:lang w:val="pt-PT"/>
      </w:rPr>
      <w:t xml:space="preserve">  </w:t>
    </w:r>
    <w:r w:rsidRPr="00955AC0">
      <w:rPr>
        <w:b/>
        <w:sz w:val="20"/>
        <w:lang w:val="pt-PT"/>
      </w:rPr>
      <w:t>Nº mec</w:t>
    </w:r>
    <w:r>
      <w:rPr>
        <w:b/>
        <w:sz w:val="20"/>
        <w:lang w:val="pt-PT"/>
      </w:rPr>
      <w:t>:</w:t>
    </w:r>
    <w:r w:rsidR="006D610E">
      <w:rPr>
        <w:b/>
        <w:sz w:val="20"/>
        <w:lang w:val="pt-PT"/>
      </w:rPr>
      <w:t>88194</w:t>
    </w:r>
  </w:p>
  <w:p w14:paraId="109E4CB0" w14:textId="77777777" w:rsidR="00912EC8" w:rsidRPr="006D610E" w:rsidRDefault="00912EC8">
    <w:pPr>
      <w:pStyle w:val="Rodap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8E627" w14:textId="77777777" w:rsidR="002D04C1" w:rsidRDefault="002D04C1">
      <w:r>
        <w:separator/>
      </w:r>
    </w:p>
  </w:footnote>
  <w:footnote w:type="continuationSeparator" w:id="0">
    <w:p w14:paraId="650FFACB" w14:textId="77777777" w:rsidR="002D04C1" w:rsidRDefault="002D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C1D13" w14:textId="77777777" w:rsidR="00912EC8" w:rsidRPr="00CC6AFB" w:rsidRDefault="00912EC8" w:rsidP="001D6AB9">
    <w:pPr>
      <w:pStyle w:val="Cabealho"/>
      <w:tabs>
        <w:tab w:val="clear" w:pos="8307"/>
        <w:tab w:val="right" w:pos="9639"/>
      </w:tabs>
      <w:rPr>
        <w:lang w:val="pt-PT"/>
      </w:rPr>
    </w:pPr>
    <w:r>
      <w:rPr>
        <w:lang w:val="pt-PT"/>
      </w:rPr>
      <w:t>Guião das Aulas Práticas de Algoritmos e Complexidade</w:t>
    </w:r>
    <w:r>
      <w:rPr>
        <w:rFonts w:cs="Courier New"/>
        <w:lang w:val="pt-PT"/>
      </w:rPr>
      <w:tab/>
    </w:r>
    <w:r>
      <w:rPr>
        <w:rStyle w:val="Nmerodepgina"/>
      </w:rPr>
      <w:fldChar w:fldCharType="begin"/>
    </w:r>
    <w:r w:rsidRPr="007327A1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5F8EB" w14:textId="77777777" w:rsidR="00912EC8" w:rsidRPr="001C7A03" w:rsidRDefault="00912EC8" w:rsidP="001D6AB9">
    <w:pPr>
      <w:pStyle w:val="Cabealho"/>
      <w:tabs>
        <w:tab w:val="clear" w:pos="8307"/>
        <w:tab w:val="right" w:pos="9639"/>
      </w:tabs>
      <w:jc w:val="left"/>
      <w:rPr>
        <w:lang w:val="pt-PT"/>
      </w:rPr>
    </w:pPr>
    <w:r>
      <w:rPr>
        <w:lang w:val="pt-PT"/>
      </w:rPr>
      <w:t>Guião das Aulas Práticas de Algoritmos e Complexidade</w:t>
    </w:r>
    <w:r w:rsidRPr="00A22197">
      <w:rPr>
        <w:rStyle w:val="Nmerodepgina"/>
        <w:lang w:val="pt-PT"/>
      </w:rPr>
      <w:tab/>
    </w:r>
    <w:r>
      <w:rPr>
        <w:rStyle w:val="Nmerodepgina"/>
      </w:rPr>
      <w:fldChar w:fldCharType="begin"/>
    </w:r>
    <w:r w:rsidRPr="001C7A03">
      <w:rPr>
        <w:rStyle w:val="Nmerodepgina"/>
        <w:lang w:val="pt-PT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PT"/>
      </w:rPr>
      <w:t>27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  <w:lang w:val="pt-P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lang w:val="pt-P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E550ED"/>
    <w:multiLevelType w:val="multilevel"/>
    <w:tmpl w:val="AAF86BB4"/>
    <w:lvl w:ilvl="0">
      <w:numFmt w:val="decimal"/>
      <w:pStyle w:val="Ttulo1"/>
      <w:isLgl/>
      <w:suff w:val="nothing"/>
      <w:lvlText w:val="Capítulo %1"/>
      <w:lvlJc w:val="center"/>
      <w:pPr>
        <w:ind w:left="1134" w:hanging="846"/>
      </w:pPr>
      <w:rPr>
        <w:rFonts w:ascii="Garamond" w:hAnsi="Garamond" w:hint="default"/>
        <w:b/>
        <w:i w:val="0"/>
        <w:sz w:val="96"/>
        <w:szCs w:val="96"/>
      </w:rPr>
    </w:lvl>
    <w:lvl w:ilvl="1">
      <w:start w:val="1"/>
      <w:numFmt w:val="decimal"/>
      <w:isLgl/>
      <w:lvlText w:val="%1.%2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36"/>
        <w:szCs w:val="36"/>
      </w:rPr>
    </w:lvl>
    <w:lvl w:ilvl="2">
      <w:start w:val="1"/>
      <w:numFmt w:val="decimal"/>
      <w:pStyle w:val="Ttulo3"/>
      <w:isLgl/>
      <w:lvlText w:val="%1.%2.%3"/>
      <w:lvlJc w:val="left"/>
      <w:pPr>
        <w:tabs>
          <w:tab w:val="num" w:pos="709"/>
        </w:tabs>
        <w:ind w:left="709" w:hanging="709"/>
      </w:pPr>
      <w:rPr>
        <w:rFonts w:ascii="Garamond" w:hAnsi="Garamond" w:hint="default"/>
        <w:b/>
        <w:i w:val="0"/>
        <w:sz w:val="32"/>
        <w:szCs w:val="32"/>
      </w:rPr>
    </w:lvl>
    <w:lvl w:ilvl="3">
      <w:start w:val="1"/>
      <w:numFmt w:val="decimal"/>
      <w:pStyle w:val="Ttulo4"/>
      <w:isLgl/>
      <w:lvlText w:val="%1.%2.%3.%4"/>
      <w:lvlJc w:val="left"/>
      <w:pPr>
        <w:tabs>
          <w:tab w:val="num" w:pos="1080"/>
        </w:tabs>
        <w:ind w:left="765" w:hanging="765"/>
      </w:pPr>
      <w:rPr>
        <w:rFonts w:ascii="Garamond" w:hAnsi="Garamond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0442FE"/>
    <w:multiLevelType w:val="hybridMultilevel"/>
    <w:tmpl w:val="7D186AC6"/>
    <w:lvl w:ilvl="0" w:tplc="08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104CB"/>
    <w:multiLevelType w:val="hybridMultilevel"/>
    <w:tmpl w:val="83A61F68"/>
    <w:lvl w:ilvl="0" w:tplc="FFFFFFFF">
      <w:start w:val="1"/>
      <w:numFmt w:val="bullet"/>
      <w:pStyle w:val="StyleGaramond11ptJustifiedBefore6pt1"/>
      <w:lvlText w:val=""/>
      <w:lvlJc w:val="left"/>
      <w:pPr>
        <w:tabs>
          <w:tab w:val="num" w:pos="-360"/>
        </w:tabs>
        <w:ind w:left="207" w:firstLine="153"/>
      </w:pPr>
      <w:rPr>
        <w:rFonts w:ascii="Symbol" w:hAnsi="Symbo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4" w15:restartNumberingAfterBreak="0">
    <w:nsid w:val="18106051"/>
    <w:multiLevelType w:val="hybridMultilevel"/>
    <w:tmpl w:val="8F80AA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239FF"/>
    <w:multiLevelType w:val="hybridMultilevel"/>
    <w:tmpl w:val="3098990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D049FF"/>
    <w:multiLevelType w:val="hybridMultilevel"/>
    <w:tmpl w:val="76CE51B8"/>
    <w:lvl w:ilvl="0" w:tplc="4B289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C1212"/>
    <w:multiLevelType w:val="hybridMultilevel"/>
    <w:tmpl w:val="8F0EA934"/>
    <w:lvl w:ilvl="0" w:tplc="B1DA9C2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9131C5"/>
    <w:multiLevelType w:val="hybridMultilevel"/>
    <w:tmpl w:val="FD80E0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E0A2B"/>
    <w:multiLevelType w:val="hybridMultilevel"/>
    <w:tmpl w:val="A5A07E1C"/>
    <w:lvl w:ilvl="0" w:tplc="76DAF896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76400CB"/>
    <w:multiLevelType w:val="hybridMultilevel"/>
    <w:tmpl w:val="2DC2B7C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211CF2"/>
    <w:multiLevelType w:val="multilevel"/>
    <w:tmpl w:val="49D8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6787A"/>
    <w:multiLevelType w:val="hybridMultilevel"/>
    <w:tmpl w:val="5CA6CD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F34AC"/>
    <w:multiLevelType w:val="hybridMultilevel"/>
    <w:tmpl w:val="E800FA4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4B7A8E"/>
    <w:multiLevelType w:val="hybridMultilevel"/>
    <w:tmpl w:val="5364BB82"/>
    <w:lvl w:ilvl="0" w:tplc="4DFE993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560999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7A0BDB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154CDDE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3EC06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7F884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B1C45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5A0FED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0CF2683"/>
    <w:multiLevelType w:val="multilevel"/>
    <w:tmpl w:val="5364BB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2AB0E43"/>
    <w:multiLevelType w:val="multilevel"/>
    <w:tmpl w:val="88361962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2A1B7E"/>
    <w:multiLevelType w:val="hybridMultilevel"/>
    <w:tmpl w:val="FD7068EC"/>
    <w:lvl w:ilvl="0" w:tplc="8F564432">
      <w:start w:val="1"/>
      <w:numFmt w:val="lowerLetter"/>
      <w:lvlText w:val="%1."/>
      <w:lvlJc w:val="left"/>
      <w:pPr>
        <w:tabs>
          <w:tab w:val="num" w:pos="1004"/>
        </w:tabs>
        <w:ind w:left="1004" w:hanging="360"/>
      </w:pPr>
      <w:rPr>
        <w:rFonts w:ascii="Garamond" w:hAnsi="Garamond" w:hint="default"/>
        <w:b/>
        <w:i w:val="0"/>
        <w:sz w:val="24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36B2297"/>
    <w:multiLevelType w:val="hybridMultilevel"/>
    <w:tmpl w:val="161CAC82"/>
    <w:lvl w:ilvl="0" w:tplc="D91EFB2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5B706C"/>
    <w:multiLevelType w:val="hybridMultilevel"/>
    <w:tmpl w:val="18FCCC18"/>
    <w:lvl w:ilvl="0" w:tplc="7180A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76F64"/>
    <w:multiLevelType w:val="multilevel"/>
    <w:tmpl w:val="9B685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EBC378E"/>
    <w:multiLevelType w:val="hybridMultilevel"/>
    <w:tmpl w:val="CFF2F744"/>
    <w:lvl w:ilvl="0" w:tplc="D8EEAFEE">
      <w:start w:val="1"/>
      <w:numFmt w:val="bullet"/>
      <w:pStyle w:val="Normalcom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hint="default"/>
      </w:rPr>
    </w:lvl>
    <w:lvl w:ilvl="1" w:tplc="CDBE6D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50A0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E97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46D1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F2B0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16BA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8AEB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104D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3"/>
  </w:num>
  <w:num w:numId="4">
    <w:abstractNumId w:val="14"/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</w:num>
  <w:num w:numId="7">
    <w:abstractNumId w:val="2"/>
  </w:num>
  <w:num w:numId="8">
    <w:abstractNumId w:val="20"/>
  </w:num>
  <w:num w:numId="9">
    <w:abstractNumId w:val="15"/>
  </w:num>
  <w:num w:numId="10">
    <w:abstractNumId w:val="0"/>
  </w:num>
  <w:num w:numId="11">
    <w:abstractNumId w:val="12"/>
  </w:num>
  <w:num w:numId="12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6"/>
  </w:num>
  <w:num w:numId="15">
    <w:abstractNumId w:val="18"/>
  </w:num>
  <w:num w:numId="16">
    <w:abstractNumId w:val="7"/>
  </w:num>
  <w:num w:numId="17">
    <w:abstractNumId w:val="10"/>
  </w:num>
  <w:num w:numId="18">
    <w:abstractNumId w:val="13"/>
  </w:num>
  <w:num w:numId="19">
    <w:abstractNumId w:val="4"/>
  </w:num>
  <w:num w:numId="20">
    <w:abstractNumId w:val="8"/>
  </w:num>
  <w:num w:numId="21">
    <w:abstractNumId w:val="19"/>
  </w:num>
  <w:num w:numId="22">
    <w:abstractNumId w:val="5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1E"/>
    <w:rsid w:val="00000EF8"/>
    <w:rsid w:val="0000345F"/>
    <w:rsid w:val="00003A3C"/>
    <w:rsid w:val="00004E72"/>
    <w:rsid w:val="00005CCB"/>
    <w:rsid w:val="00005D61"/>
    <w:rsid w:val="000062C2"/>
    <w:rsid w:val="0000687C"/>
    <w:rsid w:val="00006B5F"/>
    <w:rsid w:val="00006DB6"/>
    <w:rsid w:val="000110EF"/>
    <w:rsid w:val="00012BD4"/>
    <w:rsid w:val="00012C57"/>
    <w:rsid w:val="00015182"/>
    <w:rsid w:val="000161FB"/>
    <w:rsid w:val="0001701F"/>
    <w:rsid w:val="000220C2"/>
    <w:rsid w:val="00024D18"/>
    <w:rsid w:val="00025FEC"/>
    <w:rsid w:val="00026E92"/>
    <w:rsid w:val="00027105"/>
    <w:rsid w:val="0002782D"/>
    <w:rsid w:val="00027959"/>
    <w:rsid w:val="00027AA9"/>
    <w:rsid w:val="00031048"/>
    <w:rsid w:val="000319DD"/>
    <w:rsid w:val="00031FEF"/>
    <w:rsid w:val="0003255B"/>
    <w:rsid w:val="00032B45"/>
    <w:rsid w:val="00034738"/>
    <w:rsid w:val="000348B9"/>
    <w:rsid w:val="00035068"/>
    <w:rsid w:val="000353FE"/>
    <w:rsid w:val="00037C04"/>
    <w:rsid w:val="0004135D"/>
    <w:rsid w:val="00041CBA"/>
    <w:rsid w:val="000424E9"/>
    <w:rsid w:val="00046097"/>
    <w:rsid w:val="00046552"/>
    <w:rsid w:val="00046903"/>
    <w:rsid w:val="0005259E"/>
    <w:rsid w:val="000529A5"/>
    <w:rsid w:val="00053857"/>
    <w:rsid w:val="00053CE7"/>
    <w:rsid w:val="00053EF0"/>
    <w:rsid w:val="0005467D"/>
    <w:rsid w:val="000547A7"/>
    <w:rsid w:val="00054F91"/>
    <w:rsid w:val="000569E1"/>
    <w:rsid w:val="000570C1"/>
    <w:rsid w:val="0005740C"/>
    <w:rsid w:val="00057548"/>
    <w:rsid w:val="00060522"/>
    <w:rsid w:val="0006172A"/>
    <w:rsid w:val="00063CD8"/>
    <w:rsid w:val="00064375"/>
    <w:rsid w:val="0006564C"/>
    <w:rsid w:val="0007002D"/>
    <w:rsid w:val="00070574"/>
    <w:rsid w:val="00070C9F"/>
    <w:rsid w:val="00071688"/>
    <w:rsid w:val="00071CED"/>
    <w:rsid w:val="00072576"/>
    <w:rsid w:val="000726A3"/>
    <w:rsid w:val="000741F4"/>
    <w:rsid w:val="000743F8"/>
    <w:rsid w:val="000768BB"/>
    <w:rsid w:val="0007709C"/>
    <w:rsid w:val="0007741A"/>
    <w:rsid w:val="00081AA5"/>
    <w:rsid w:val="0008231E"/>
    <w:rsid w:val="00084B01"/>
    <w:rsid w:val="00085DA6"/>
    <w:rsid w:val="000865AD"/>
    <w:rsid w:val="00086D60"/>
    <w:rsid w:val="000902C5"/>
    <w:rsid w:val="00091655"/>
    <w:rsid w:val="00092FB6"/>
    <w:rsid w:val="0009411F"/>
    <w:rsid w:val="00095A0A"/>
    <w:rsid w:val="00095AA5"/>
    <w:rsid w:val="00095BF8"/>
    <w:rsid w:val="00095CB3"/>
    <w:rsid w:val="000A07CA"/>
    <w:rsid w:val="000A0969"/>
    <w:rsid w:val="000A152E"/>
    <w:rsid w:val="000A2A27"/>
    <w:rsid w:val="000A417D"/>
    <w:rsid w:val="000A566D"/>
    <w:rsid w:val="000B0AD8"/>
    <w:rsid w:val="000B29E4"/>
    <w:rsid w:val="000B2CF6"/>
    <w:rsid w:val="000B3542"/>
    <w:rsid w:val="000B3962"/>
    <w:rsid w:val="000B39F5"/>
    <w:rsid w:val="000B510D"/>
    <w:rsid w:val="000B6941"/>
    <w:rsid w:val="000B6B69"/>
    <w:rsid w:val="000B767E"/>
    <w:rsid w:val="000B7F79"/>
    <w:rsid w:val="000C09A8"/>
    <w:rsid w:val="000C0C43"/>
    <w:rsid w:val="000C0D88"/>
    <w:rsid w:val="000C1A74"/>
    <w:rsid w:val="000C2C2B"/>
    <w:rsid w:val="000C59E2"/>
    <w:rsid w:val="000C6A05"/>
    <w:rsid w:val="000C7916"/>
    <w:rsid w:val="000D01FA"/>
    <w:rsid w:val="000D2C54"/>
    <w:rsid w:val="000D4263"/>
    <w:rsid w:val="000D51DA"/>
    <w:rsid w:val="000D5DBD"/>
    <w:rsid w:val="000D5F2C"/>
    <w:rsid w:val="000D7987"/>
    <w:rsid w:val="000E2DDF"/>
    <w:rsid w:val="000E3F69"/>
    <w:rsid w:val="000E4414"/>
    <w:rsid w:val="000E590C"/>
    <w:rsid w:val="000E67AA"/>
    <w:rsid w:val="000E7088"/>
    <w:rsid w:val="000F006F"/>
    <w:rsid w:val="000F0A9C"/>
    <w:rsid w:val="000F0C13"/>
    <w:rsid w:val="000F2C7D"/>
    <w:rsid w:val="000F31A9"/>
    <w:rsid w:val="000F32EA"/>
    <w:rsid w:val="000F6271"/>
    <w:rsid w:val="000F70A2"/>
    <w:rsid w:val="000F761D"/>
    <w:rsid w:val="001006D6"/>
    <w:rsid w:val="00100C4B"/>
    <w:rsid w:val="0010210B"/>
    <w:rsid w:val="001027E5"/>
    <w:rsid w:val="00102854"/>
    <w:rsid w:val="00102BB1"/>
    <w:rsid w:val="00104D13"/>
    <w:rsid w:val="0010703A"/>
    <w:rsid w:val="0010751D"/>
    <w:rsid w:val="0010761E"/>
    <w:rsid w:val="001122C4"/>
    <w:rsid w:val="0011331E"/>
    <w:rsid w:val="001133B9"/>
    <w:rsid w:val="001147B3"/>
    <w:rsid w:val="001148E7"/>
    <w:rsid w:val="00115108"/>
    <w:rsid w:val="00115ABC"/>
    <w:rsid w:val="00115CDE"/>
    <w:rsid w:val="001163AC"/>
    <w:rsid w:val="001166B8"/>
    <w:rsid w:val="00120E29"/>
    <w:rsid w:val="00121A87"/>
    <w:rsid w:val="00122D22"/>
    <w:rsid w:val="00124841"/>
    <w:rsid w:val="00125AFE"/>
    <w:rsid w:val="00126A0A"/>
    <w:rsid w:val="00132302"/>
    <w:rsid w:val="00132EE0"/>
    <w:rsid w:val="00133DE8"/>
    <w:rsid w:val="00134446"/>
    <w:rsid w:val="0013526F"/>
    <w:rsid w:val="00135D37"/>
    <w:rsid w:val="00136F12"/>
    <w:rsid w:val="001371CC"/>
    <w:rsid w:val="00137380"/>
    <w:rsid w:val="00137428"/>
    <w:rsid w:val="00141FD9"/>
    <w:rsid w:val="00142732"/>
    <w:rsid w:val="001442A3"/>
    <w:rsid w:val="001443D3"/>
    <w:rsid w:val="00145AAB"/>
    <w:rsid w:val="00146FBE"/>
    <w:rsid w:val="0015189B"/>
    <w:rsid w:val="00153655"/>
    <w:rsid w:val="00154531"/>
    <w:rsid w:val="00154C9B"/>
    <w:rsid w:val="0015510C"/>
    <w:rsid w:val="00156072"/>
    <w:rsid w:val="0015672D"/>
    <w:rsid w:val="00157F15"/>
    <w:rsid w:val="00160967"/>
    <w:rsid w:val="00160EED"/>
    <w:rsid w:val="0016193D"/>
    <w:rsid w:val="00161EE9"/>
    <w:rsid w:val="0016250D"/>
    <w:rsid w:val="001627DB"/>
    <w:rsid w:val="00162A42"/>
    <w:rsid w:val="00165715"/>
    <w:rsid w:val="00171631"/>
    <w:rsid w:val="00173C1E"/>
    <w:rsid w:val="001759AA"/>
    <w:rsid w:val="00175F90"/>
    <w:rsid w:val="00176AAE"/>
    <w:rsid w:val="00181F80"/>
    <w:rsid w:val="00182708"/>
    <w:rsid w:val="001840C4"/>
    <w:rsid w:val="001852CE"/>
    <w:rsid w:val="00186299"/>
    <w:rsid w:val="00186428"/>
    <w:rsid w:val="00191FFC"/>
    <w:rsid w:val="00193707"/>
    <w:rsid w:val="00193FFA"/>
    <w:rsid w:val="001942E4"/>
    <w:rsid w:val="00194A35"/>
    <w:rsid w:val="00194CB2"/>
    <w:rsid w:val="00195023"/>
    <w:rsid w:val="00196038"/>
    <w:rsid w:val="00196EA9"/>
    <w:rsid w:val="0019713E"/>
    <w:rsid w:val="00197C90"/>
    <w:rsid w:val="001A025C"/>
    <w:rsid w:val="001A1547"/>
    <w:rsid w:val="001A3558"/>
    <w:rsid w:val="001A38A2"/>
    <w:rsid w:val="001A3ACB"/>
    <w:rsid w:val="001A5CA3"/>
    <w:rsid w:val="001B0226"/>
    <w:rsid w:val="001B0929"/>
    <w:rsid w:val="001B0CC3"/>
    <w:rsid w:val="001B235A"/>
    <w:rsid w:val="001B369F"/>
    <w:rsid w:val="001B5C7B"/>
    <w:rsid w:val="001B5D08"/>
    <w:rsid w:val="001B5F2C"/>
    <w:rsid w:val="001C11F3"/>
    <w:rsid w:val="001C3224"/>
    <w:rsid w:val="001C34CA"/>
    <w:rsid w:val="001C7A03"/>
    <w:rsid w:val="001D02F8"/>
    <w:rsid w:val="001D0A11"/>
    <w:rsid w:val="001D131B"/>
    <w:rsid w:val="001D228B"/>
    <w:rsid w:val="001D2442"/>
    <w:rsid w:val="001D3723"/>
    <w:rsid w:val="001D43F9"/>
    <w:rsid w:val="001D460A"/>
    <w:rsid w:val="001D5569"/>
    <w:rsid w:val="001D591C"/>
    <w:rsid w:val="001D60B7"/>
    <w:rsid w:val="001D63CC"/>
    <w:rsid w:val="001D6659"/>
    <w:rsid w:val="001D6AB9"/>
    <w:rsid w:val="001E0297"/>
    <w:rsid w:val="001E1C21"/>
    <w:rsid w:val="001E36BA"/>
    <w:rsid w:val="001E4115"/>
    <w:rsid w:val="001E7DB1"/>
    <w:rsid w:val="001F1833"/>
    <w:rsid w:val="001F2B5C"/>
    <w:rsid w:val="001F385C"/>
    <w:rsid w:val="001F3B77"/>
    <w:rsid w:val="001F4785"/>
    <w:rsid w:val="001F4E98"/>
    <w:rsid w:val="001F6854"/>
    <w:rsid w:val="0020085A"/>
    <w:rsid w:val="00202C75"/>
    <w:rsid w:val="00202ED7"/>
    <w:rsid w:val="00203FEE"/>
    <w:rsid w:val="00204E41"/>
    <w:rsid w:val="00206ECB"/>
    <w:rsid w:val="00210810"/>
    <w:rsid w:val="00210C5C"/>
    <w:rsid w:val="00216B57"/>
    <w:rsid w:val="00216BEA"/>
    <w:rsid w:val="0022227D"/>
    <w:rsid w:val="00224D7B"/>
    <w:rsid w:val="002263B6"/>
    <w:rsid w:val="00226BA2"/>
    <w:rsid w:val="00227B05"/>
    <w:rsid w:val="00230CBD"/>
    <w:rsid w:val="00233ECD"/>
    <w:rsid w:val="00234344"/>
    <w:rsid w:val="00235DAA"/>
    <w:rsid w:val="0023651E"/>
    <w:rsid w:val="002403BC"/>
    <w:rsid w:val="002425E3"/>
    <w:rsid w:val="00242818"/>
    <w:rsid w:val="00243F61"/>
    <w:rsid w:val="00250ADC"/>
    <w:rsid w:val="00250F6B"/>
    <w:rsid w:val="00252492"/>
    <w:rsid w:val="00252F45"/>
    <w:rsid w:val="0025538A"/>
    <w:rsid w:val="00255CB5"/>
    <w:rsid w:val="00257DE8"/>
    <w:rsid w:val="00260CCE"/>
    <w:rsid w:val="00260D83"/>
    <w:rsid w:val="00261586"/>
    <w:rsid w:val="00262042"/>
    <w:rsid w:val="00263465"/>
    <w:rsid w:val="00264B5D"/>
    <w:rsid w:val="00272157"/>
    <w:rsid w:val="00272F7F"/>
    <w:rsid w:val="002740CC"/>
    <w:rsid w:val="002757CA"/>
    <w:rsid w:val="00275926"/>
    <w:rsid w:val="002767AC"/>
    <w:rsid w:val="00276F05"/>
    <w:rsid w:val="00280265"/>
    <w:rsid w:val="002802E1"/>
    <w:rsid w:val="00281528"/>
    <w:rsid w:val="0028285E"/>
    <w:rsid w:val="002828FB"/>
    <w:rsid w:val="00283216"/>
    <w:rsid w:val="00284319"/>
    <w:rsid w:val="002847FA"/>
    <w:rsid w:val="00285308"/>
    <w:rsid w:val="0028562A"/>
    <w:rsid w:val="00285769"/>
    <w:rsid w:val="002862E3"/>
    <w:rsid w:val="002903E2"/>
    <w:rsid w:val="0029164E"/>
    <w:rsid w:val="002926AF"/>
    <w:rsid w:val="0029276F"/>
    <w:rsid w:val="00293439"/>
    <w:rsid w:val="00293B24"/>
    <w:rsid w:val="00293E29"/>
    <w:rsid w:val="00293FA0"/>
    <w:rsid w:val="00293FC1"/>
    <w:rsid w:val="00294DBA"/>
    <w:rsid w:val="00294DEA"/>
    <w:rsid w:val="00295AB1"/>
    <w:rsid w:val="002964F4"/>
    <w:rsid w:val="002976CC"/>
    <w:rsid w:val="00297E75"/>
    <w:rsid w:val="002A001A"/>
    <w:rsid w:val="002A0653"/>
    <w:rsid w:val="002A0CAB"/>
    <w:rsid w:val="002A0E11"/>
    <w:rsid w:val="002A168E"/>
    <w:rsid w:val="002A1749"/>
    <w:rsid w:val="002A1F8C"/>
    <w:rsid w:val="002A210B"/>
    <w:rsid w:val="002A4E2A"/>
    <w:rsid w:val="002A5881"/>
    <w:rsid w:val="002A6356"/>
    <w:rsid w:val="002B0755"/>
    <w:rsid w:val="002B0DFA"/>
    <w:rsid w:val="002B1EBB"/>
    <w:rsid w:val="002B2DCB"/>
    <w:rsid w:val="002B33AA"/>
    <w:rsid w:val="002B61C2"/>
    <w:rsid w:val="002B6F4B"/>
    <w:rsid w:val="002C0D7B"/>
    <w:rsid w:val="002C1093"/>
    <w:rsid w:val="002C34A9"/>
    <w:rsid w:val="002C3E5B"/>
    <w:rsid w:val="002C3EAE"/>
    <w:rsid w:val="002C45D4"/>
    <w:rsid w:val="002C554F"/>
    <w:rsid w:val="002D04C1"/>
    <w:rsid w:val="002D2FC7"/>
    <w:rsid w:val="002D3252"/>
    <w:rsid w:val="002D521C"/>
    <w:rsid w:val="002D5DD1"/>
    <w:rsid w:val="002D744A"/>
    <w:rsid w:val="002E0893"/>
    <w:rsid w:val="002E287C"/>
    <w:rsid w:val="002E2F0C"/>
    <w:rsid w:val="002E3633"/>
    <w:rsid w:val="002E6668"/>
    <w:rsid w:val="002F1D0B"/>
    <w:rsid w:val="002F31FA"/>
    <w:rsid w:val="002F3877"/>
    <w:rsid w:val="002F3994"/>
    <w:rsid w:val="002F44DF"/>
    <w:rsid w:val="002F501E"/>
    <w:rsid w:val="002F5458"/>
    <w:rsid w:val="002F5CE8"/>
    <w:rsid w:val="002F724D"/>
    <w:rsid w:val="00300901"/>
    <w:rsid w:val="00301FD1"/>
    <w:rsid w:val="00302D58"/>
    <w:rsid w:val="00302F7D"/>
    <w:rsid w:val="0030405D"/>
    <w:rsid w:val="00304156"/>
    <w:rsid w:val="003041C0"/>
    <w:rsid w:val="003061B3"/>
    <w:rsid w:val="0030625B"/>
    <w:rsid w:val="0030730E"/>
    <w:rsid w:val="003073B5"/>
    <w:rsid w:val="00307462"/>
    <w:rsid w:val="00311A1C"/>
    <w:rsid w:val="00312FA4"/>
    <w:rsid w:val="003135A2"/>
    <w:rsid w:val="003143C9"/>
    <w:rsid w:val="00314F60"/>
    <w:rsid w:val="003158BA"/>
    <w:rsid w:val="00316BB2"/>
    <w:rsid w:val="00316C91"/>
    <w:rsid w:val="00317803"/>
    <w:rsid w:val="00320691"/>
    <w:rsid w:val="003206C7"/>
    <w:rsid w:val="003208FC"/>
    <w:rsid w:val="00320E7B"/>
    <w:rsid w:val="00322D52"/>
    <w:rsid w:val="00323B6D"/>
    <w:rsid w:val="00324160"/>
    <w:rsid w:val="00324E7D"/>
    <w:rsid w:val="003276B9"/>
    <w:rsid w:val="00332B66"/>
    <w:rsid w:val="00332D2B"/>
    <w:rsid w:val="00333BCE"/>
    <w:rsid w:val="00334FA3"/>
    <w:rsid w:val="003351A7"/>
    <w:rsid w:val="00335603"/>
    <w:rsid w:val="00336175"/>
    <w:rsid w:val="00336EF4"/>
    <w:rsid w:val="003372F0"/>
    <w:rsid w:val="00341A42"/>
    <w:rsid w:val="003424BE"/>
    <w:rsid w:val="00342617"/>
    <w:rsid w:val="0034297D"/>
    <w:rsid w:val="00345016"/>
    <w:rsid w:val="00345D01"/>
    <w:rsid w:val="00346E8D"/>
    <w:rsid w:val="00346F97"/>
    <w:rsid w:val="00352ABA"/>
    <w:rsid w:val="00352E30"/>
    <w:rsid w:val="00353A3B"/>
    <w:rsid w:val="00353B18"/>
    <w:rsid w:val="00354AF9"/>
    <w:rsid w:val="00354BFD"/>
    <w:rsid w:val="00354E3E"/>
    <w:rsid w:val="00354F9B"/>
    <w:rsid w:val="00355543"/>
    <w:rsid w:val="003560B4"/>
    <w:rsid w:val="00356222"/>
    <w:rsid w:val="003568D6"/>
    <w:rsid w:val="00356915"/>
    <w:rsid w:val="00356B5C"/>
    <w:rsid w:val="00356FF5"/>
    <w:rsid w:val="003575D3"/>
    <w:rsid w:val="00361048"/>
    <w:rsid w:val="003621D5"/>
    <w:rsid w:val="00363EFB"/>
    <w:rsid w:val="00365E27"/>
    <w:rsid w:val="0037065B"/>
    <w:rsid w:val="00370F5D"/>
    <w:rsid w:val="00372C14"/>
    <w:rsid w:val="00373683"/>
    <w:rsid w:val="003740AB"/>
    <w:rsid w:val="00374980"/>
    <w:rsid w:val="00374A16"/>
    <w:rsid w:val="00375300"/>
    <w:rsid w:val="00375561"/>
    <w:rsid w:val="00375CB6"/>
    <w:rsid w:val="0037669D"/>
    <w:rsid w:val="00377B2A"/>
    <w:rsid w:val="003800D7"/>
    <w:rsid w:val="0038146E"/>
    <w:rsid w:val="00381E08"/>
    <w:rsid w:val="00381ED8"/>
    <w:rsid w:val="003839C9"/>
    <w:rsid w:val="00383E6B"/>
    <w:rsid w:val="00385CAB"/>
    <w:rsid w:val="003867D9"/>
    <w:rsid w:val="0038715E"/>
    <w:rsid w:val="00387EAA"/>
    <w:rsid w:val="00390714"/>
    <w:rsid w:val="003920A0"/>
    <w:rsid w:val="00393566"/>
    <w:rsid w:val="0039491F"/>
    <w:rsid w:val="003963D9"/>
    <w:rsid w:val="003A06D2"/>
    <w:rsid w:val="003A20F7"/>
    <w:rsid w:val="003A2675"/>
    <w:rsid w:val="003A2A46"/>
    <w:rsid w:val="003A3675"/>
    <w:rsid w:val="003A4B5E"/>
    <w:rsid w:val="003A4DC6"/>
    <w:rsid w:val="003A540A"/>
    <w:rsid w:val="003A580A"/>
    <w:rsid w:val="003A73C6"/>
    <w:rsid w:val="003B17AB"/>
    <w:rsid w:val="003B2477"/>
    <w:rsid w:val="003B29F6"/>
    <w:rsid w:val="003B3C0B"/>
    <w:rsid w:val="003B3CEF"/>
    <w:rsid w:val="003B42B5"/>
    <w:rsid w:val="003B551F"/>
    <w:rsid w:val="003B5A33"/>
    <w:rsid w:val="003B5C1B"/>
    <w:rsid w:val="003B6C5B"/>
    <w:rsid w:val="003B743C"/>
    <w:rsid w:val="003B7F5A"/>
    <w:rsid w:val="003C092A"/>
    <w:rsid w:val="003C27AA"/>
    <w:rsid w:val="003C3689"/>
    <w:rsid w:val="003C4832"/>
    <w:rsid w:val="003C4F0A"/>
    <w:rsid w:val="003C5E23"/>
    <w:rsid w:val="003C6F81"/>
    <w:rsid w:val="003C7DE0"/>
    <w:rsid w:val="003D120A"/>
    <w:rsid w:val="003D1C8C"/>
    <w:rsid w:val="003D42A2"/>
    <w:rsid w:val="003D4390"/>
    <w:rsid w:val="003D475D"/>
    <w:rsid w:val="003D5762"/>
    <w:rsid w:val="003D5FC1"/>
    <w:rsid w:val="003D7396"/>
    <w:rsid w:val="003D7585"/>
    <w:rsid w:val="003E0A29"/>
    <w:rsid w:val="003E0E2E"/>
    <w:rsid w:val="003E3268"/>
    <w:rsid w:val="003E38A2"/>
    <w:rsid w:val="003E40AB"/>
    <w:rsid w:val="003E5619"/>
    <w:rsid w:val="003E5F34"/>
    <w:rsid w:val="003E7333"/>
    <w:rsid w:val="003E7AF4"/>
    <w:rsid w:val="003F0C74"/>
    <w:rsid w:val="003F10B4"/>
    <w:rsid w:val="003F11A1"/>
    <w:rsid w:val="003F290A"/>
    <w:rsid w:val="003F38EA"/>
    <w:rsid w:val="003F3D64"/>
    <w:rsid w:val="003F4A17"/>
    <w:rsid w:val="003F52E3"/>
    <w:rsid w:val="003F5662"/>
    <w:rsid w:val="003F5D84"/>
    <w:rsid w:val="003F730C"/>
    <w:rsid w:val="0040048B"/>
    <w:rsid w:val="00400C70"/>
    <w:rsid w:val="00400E89"/>
    <w:rsid w:val="00400F83"/>
    <w:rsid w:val="004011D2"/>
    <w:rsid w:val="00402838"/>
    <w:rsid w:val="00403016"/>
    <w:rsid w:val="0040492E"/>
    <w:rsid w:val="0040646D"/>
    <w:rsid w:val="00407EE0"/>
    <w:rsid w:val="00410BCB"/>
    <w:rsid w:val="0041350C"/>
    <w:rsid w:val="00415BE4"/>
    <w:rsid w:val="00417A0E"/>
    <w:rsid w:val="00422002"/>
    <w:rsid w:val="00422B09"/>
    <w:rsid w:val="004239EF"/>
    <w:rsid w:val="00424359"/>
    <w:rsid w:val="00424A93"/>
    <w:rsid w:val="00426C04"/>
    <w:rsid w:val="00430AB2"/>
    <w:rsid w:val="00430AF1"/>
    <w:rsid w:val="00430CB9"/>
    <w:rsid w:val="0043177D"/>
    <w:rsid w:val="00431AE3"/>
    <w:rsid w:val="004320BD"/>
    <w:rsid w:val="004324D5"/>
    <w:rsid w:val="00434714"/>
    <w:rsid w:val="004367BC"/>
    <w:rsid w:val="004370E3"/>
    <w:rsid w:val="0044026A"/>
    <w:rsid w:val="004404FF"/>
    <w:rsid w:val="0044404B"/>
    <w:rsid w:val="0044451A"/>
    <w:rsid w:val="00445DF6"/>
    <w:rsid w:val="00447116"/>
    <w:rsid w:val="00451204"/>
    <w:rsid w:val="00452094"/>
    <w:rsid w:val="00453457"/>
    <w:rsid w:val="0045361B"/>
    <w:rsid w:val="00454073"/>
    <w:rsid w:val="004542C7"/>
    <w:rsid w:val="0045559C"/>
    <w:rsid w:val="004570D2"/>
    <w:rsid w:val="00460285"/>
    <w:rsid w:val="0046241B"/>
    <w:rsid w:val="004625D1"/>
    <w:rsid w:val="0046437F"/>
    <w:rsid w:val="00466D5F"/>
    <w:rsid w:val="004672D3"/>
    <w:rsid w:val="004700BE"/>
    <w:rsid w:val="00471B4E"/>
    <w:rsid w:val="00472639"/>
    <w:rsid w:val="00472E9B"/>
    <w:rsid w:val="00474B61"/>
    <w:rsid w:val="004808DA"/>
    <w:rsid w:val="00481185"/>
    <w:rsid w:val="00481883"/>
    <w:rsid w:val="0048193A"/>
    <w:rsid w:val="00483365"/>
    <w:rsid w:val="00484D96"/>
    <w:rsid w:val="00485DC0"/>
    <w:rsid w:val="004869AC"/>
    <w:rsid w:val="00487BE6"/>
    <w:rsid w:val="00492133"/>
    <w:rsid w:val="004930FC"/>
    <w:rsid w:val="00493703"/>
    <w:rsid w:val="00493BA2"/>
    <w:rsid w:val="00497064"/>
    <w:rsid w:val="004A01C9"/>
    <w:rsid w:val="004A0309"/>
    <w:rsid w:val="004A29C4"/>
    <w:rsid w:val="004A2AB8"/>
    <w:rsid w:val="004A3173"/>
    <w:rsid w:val="004A4D4F"/>
    <w:rsid w:val="004A6F02"/>
    <w:rsid w:val="004A6F49"/>
    <w:rsid w:val="004A7206"/>
    <w:rsid w:val="004A7DB2"/>
    <w:rsid w:val="004B119F"/>
    <w:rsid w:val="004B1EB9"/>
    <w:rsid w:val="004B2C43"/>
    <w:rsid w:val="004B2CA3"/>
    <w:rsid w:val="004B5E07"/>
    <w:rsid w:val="004B6615"/>
    <w:rsid w:val="004B6F87"/>
    <w:rsid w:val="004C0933"/>
    <w:rsid w:val="004C0A39"/>
    <w:rsid w:val="004C12E8"/>
    <w:rsid w:val="004C241B"/>
    <w:rsid w:val="004C329F"/>
    <w:rsid w:val="004C3D77"/>
    <w:rsid w:val="004C54BE"/>
    <w:rsid w:val="004C6425"/>
    <w:rsid w:val="004D3EEE"/>
    <w:rsid w:val="004D40B9"/>
    <w:rsid w:val="004D41FD"/>
    <w:rsid w:val="004D52A0"/>
    <w:rsid w:val="004D7564"/>
    <w:rsid w:val="004E10F9"/>
    <w:rsid w:val="004E1793"/>
    <w:rsid w:val="004E2CA0"/>
    <w:rsid w:val="004E4CF3"/>
    <w:rsid w:val="004E4D8C"/>
    <w:rsid w:val="004E54BA"/>
    <w:rsid w:val="004E6021"/>
    <w:rsid w:val="004E7081"/>
    <w:rsid w:val="004E751C"/>
    <w:rsid w:val="004E7D37"/>
    <w:rsid w:val="004F1971"/>
    <w:rsid w:val="004F4EC7"/>
    <w:rsid w:val="004F531D"/>
    <w:rsid w:val="004F5BBB"/>
    <w:rsid w:val="004F7A30"/>
    <w:rsid w:val="004F7C97"/>
    <w:rsid w:val="00500E31"/>
    <w:rsid w:val="00501B75"/>
    <w:rsid w:val="00502B7B"/>
    <w:rsid w:val="00503EC9"/>
    <w:rsid w:val="00504476"/>
    <w:rsid w:val="0050745A"/>
    <w:rsid w:val="00510D1A"/>
    <w:rsid w:val="00511B58"/>
    <w:rsid w:val="0051219F"/>
    <w:rsid w:val="00513819"/>
    <w:rsid w:val="00514504"/>
    <w:rsid w:val="0051539F"/>
    <w:rsid w:val="005173D2"/>
    <w:rsid w:val="00523513"/>
    <w:rsid w:val="005236C1"/>
    <w:rsid w:val="005252D9"/>
    <w:rsid w:val="00527F38"/>
    <w:rsid w:val="00530164"/>
    <w:rsid w:val="005326F2"/>
    <w:rsid w:val="00532A60"/>
    <w:rsid w:val="005358D8"/>
    <w:rsid w:val="00535A98"/>
    <w:rsid w:val="005365F4"/>
    <w:rsid w:val="00540F24"/>
    <w:rsid w:val="005412D5"/>
    <w:rsid w:val="005423E8"/>
    <w:rsid w:val="00542984"/>
    <w:rsid w:val="0054319E"/>
    <w:rsid w:val="00543BDA"/>
    <w:rsid w:val="00543E1C"/>
    <w:rsid w:val="005448B4"/>
    <w:rsid w:val="005450FF"/>
    <w:rsid w:val="00545A30"/>
    <w:rsid w:val="00545D72"/>
    <w:rsid w:val="005469C2"/>
    <w:rsid w:val="00546F5A"/>
    <w:rsid w:val="00546FE8"/>
    <w:rsid w:val="005507B5"/>
    <w:rsid w:val="00552874"/>
    <w:rsid w:val="005544CC"/>
    <w:rsid w:val="005606D5"/>
    <w:rsid w:val="00560B1A"/>
    <w:rsid w:val="00562621"/>
    <w:rsid w:val="00564B26"/>
    <w:rsid w:val="0056647E"/>
    <w:rsid w:val="00567A8C"/>
    <w:rsid w:val="00570DA5"/>
    <w:rsid w:val="00571C7D"/>
    <w:rsid w:val="00571E17"/>
    <w:rsid w:val="00571E6D"/>
    <w:rsid w:val="00573527"/>
    <w:rsid w:val="00574C20"/>
    <w:rsid w:val="005760FE"/>
    <w:rsid w:val="00576144"/>
    <w:rsid w:val="005762EB"/>
    <w:rsid w:val="00582909"/>
    <w:rsid w:val="0058426C"/>
    <w:rsid w:val="00584295"/>
    <w:rsid w:val="005864DF"/>
    <w:rsid w:val="005864E3"/>
    <w:rsid w:val="00586BD6"/>
    <w:rsid w:val="0059010B"/>
    <w:rsid w:val="00591CC5"/>
    <w:rsid w:val="00592496"/>
    <w:rsid w:val="00597A2E"/>
    <w:rsid w:val="005A0C5D"/>
    <w:rsid w:val="005A1675"/>
    <w:rsid w:val="005A1B19"/>
    <w:rsid w:val="005A1DA4"/>
    <w:rsid w:val="005A27EB"/>
    <w:rsid w:val="005A3113"/>
    <w:rsid w:val="005A614A"/>
    <w:rsid w:val="005A7C7F"/>
    <w:rsid w:val="005B0342"/>
    <w:rsid w:val="005B2D4C"/>
    <w:rsid w:val="005B41F6"/>
    <w:rsid w:val="005B421E"/>
    <w:rsid w:val="005B5486"/>
    <w:rsid w:val="005B56F2"/>
    <w:rsid w:val="005B635C"/>
    <w:rsid w:val="005C0BB2"/>
    <w:rsid w:val="005C0DB9"/>
    <w:rsid w:val="005C17E0"/>
    <w:rsid w:val="005C1DE5"/>
    <w:rsid w:val="005C2BA2"/>
    <w:rsid w:val="005C2C0E"/>
    <w:rsid w:val="005C3DAE"/>
    <w:rsid w:val="005C466A"/>
    <w:rsid w:val="005C49FC"/>
    <w:rsid w:val="005C56AB"/>
    <w:rsid w:val="005C745C"/>
    <w:rsid w:val="005C74AB"/>
    <w:rsid w:val="005D0E6B"/>
    <w:rsid w:val="005D0E94"/>
    <w:rsid w:val="005D16A0"/>
    <w:rsid w:val="005D2671"/>
    <w:rsid w:val="005D6F14"/>
    <w:rsid w:val="005D7EE3"/>
    <w:rsid w:val="005E3E22"/>
    <w:rsid w:val="005E441E"/>
    <w:rsid w:val="005E4BE1"/>
    <w:rsid w:val="005E5269"/>
    <w:rsid w:val="005E5F4E"/>
    <w:rsid w:val="005E65AD"/>
    <w:rsid w:val="005E7E1C"/>
    <w:rsid w:val="005F00CB"/>
    <w:rsid w:val="005F04B5"/>
    <w:rsid w:val="005F19A4"/>
    <w:rsid w:val="005F2E32"/>
    <w:rsid w:val="005F342B"/>
    <w:rsid w:val="005F3624"/>
    <w:rsid w:val="005F36A9"/>
    <w:rsid w:val="005F5223"/>
    <w:rsid w:val="005F5402"/>
    <w:rsid w:val="005F5694"/>
    <w:rsid w:val="005F67DB"/>
    <w:rsid w:val="005F6E35"/>
    <w:rsid w:val="005F7D5E"/>
    <w:rsid w:val="00600CCE"/>
    <w:rsid w:val="0060174C"/>
    <w:rsid w:val="00602CF2"/>
    <w:rsid w:val="006033E6"/>
    <w:rsid w:val="00604CB7"/>
    <w:rsid w:val="00612044"/>
    <w:rsid w:val="00612D3C"/>
    <w:rsid w:val="00613155"/>
    <w:rsid w:val="00613E1C"/>
    <w:rsid w:val="006146EA"/>
    <w:rsid w:val="0061613C"/>
    <w:rsid w:val="00616DEE"/>
    <w:rsid w:val="006200F7"/>
    <w:rsid w:val="006205EF"/>
    <w:rsid w:val="006261CD"/>
    <w:rsid w:val="00627640"/>
    <w:rsid w:val="00627730"/>
    <w:rsid w:val="006306D2"/>
    <w:rsid w:val="00630B04"/>
    <w:rsid w:val="00630FAF"/>
    <w:rsid w:val="00631081"/>
    <w:rsid w:val="0063130A"/>
    <w:rsid w:val="00632051"/>
    <w:rsid w:val="006321DB"/>
    <w:rsid w:val="00632668"/>
    <w:rsid w:val="0063277C"/>
    <w:rsid w:val="00633106"/>
    <w:rsid w:val="00634D75"/>
    <w:rsid w:val="006353D5"/>
    <w:rsid w:val="00636CF4"/>
    <w:rsid w:val="0063759A"/>
    <w:rsid w:val="0063785F"/>
    <w:rsid w:val="00640325"/>
    <w:rsid w:val="00640F24"/>
    <w:rsid w:val="006438DA"/>
    <w:rsid w:val="0064392C"/>
    <w:rsid w:val="0064439F"/>
    <w:rsid w:val="00644463"/>
    <w:rsid w:val="0064798F"/>
    <w:rsid w:val="00650EAC"/>
    <w:rsid w:val="00651CEB"/>
    <w:rsid w:val="006533CB"/>
    <w:rsid w:val="00655174"/>
    <w:rsid w:val="00655F1A"/>
    <w:rsid w:val="006573E3"/>
    <w:rsid w:val="0065785B"/>
    <w:rsid w:val="006610B2"/>
    <w:rsid w:val="00661F1A"/>
    <w:rsid w:val="006622A8"/>
    <w:rsid w:val="00663B86"/>
    <w:rsid w:val="00664B7A"/>
    <w:rsid w:val="00665083"/>
    <w:rsid w:val="0066590D"/>
    <w:rsid w:val="0066596E"/>
    <w:rsid w:val="00666293"/>
    <w:rsid w:val="0066661A"/>
    <w:rsid w:val="00667E57"/>
    <w:rsid w:val="006706EE"/>
    <w:rsid w:val="00672339"/>
    <w:rsid w:val="0067263A"/>
    <w:rsid w:val="00673D88"/>
    <w:rsid w:val="00674382"/>
    <w:rsid w:val="00675130"/>
    <w:rsid w:val="00676C95"/>
    <w:rsid w:val="00683C38"/>
    <w:rsid w:val="00683D2D"/>
    <w:rsid w:val="0068443B"/>
    <w:rsid w:val="006847C6"/>
    <w:rsid w:val="00684B9E"/>
    <w:rsid w:val="006852A6"/>
    <w:rsid w:val="00687B57"/>
    <w:rsid w:val="006926D9"/>
    <w:rsid w:val="00693005"/>
    <w:rsid w:val="00694B14"/>
    <w:rsid w:val="00695834"/>
    <w:rsid w:val="006973EB"/>
    <w:rsid w:val="006978AF"/>
    <w:rsid w:val="006A0C8F"/>
    <w:rsid w:val="006A1600"/>
    <w:rsid w:val="006A163F"/>
    <w:rsid w:val="006A1D2B"/>
    <w:rsid w:val="006A25C0"/>
    <w:rsid w:val="006A29C4"/>
    <w:rsid w:val="006A2AC1"/>
    <w:rsid w:val="006A3B3A"/>
    <w:rsid w:val="006A40C8"/>
    <w:rsid w:val="006A44BB"/>
    <w:rsid w:val="006A5870"/>
    <w:rsid w:val="006A670E"/>
    <w:rsid w:val="006A7536"/>
    <w:rsid w:val="006A77BA"/>
    <w:rsid w:val="006B02FB"/>
    <w:rsid w:val="006B13A9"/>
    <w:rsid w:val="006B2455"/>
    <w:rsid w:val="006B3106"/>
    <w:rsid w:val="006B37D6"/>
    <w:rsid w:val="006B4B0B"/>
    <w:rsid w:val="006B4EF7"/>
    <w:rsid w:val="006B5F21"/>
    <w:rsid w:val="006B755A"/>
    <w:rsid w:val="006B75F6"/>
    <w:rsid w:val="006C1B4F"/>
    <w:rsid w:val="006C1BC2"/>
    <w:rsid w:val="006C1ECC"/>
    <w:rsid w:val="006C4273"/>
    <w:rsid w:val="006C4390"/>
    <w:rsid w:val="006C49E2"/>
    <w:rsid w:val="006C7340"/>
    <w:rsid w:val="006C798C"/>
    <w:rsid w:val="006D08CC"/>
    <w:rsid w:val="006D0C16"/>
    <w:rsid w:val="006D1AB0"/>
    <w:rsid w:val="006D3A3B"/>
    <w:rsid w:val="006D455A"/>
    <w:rsid w:val="006D610E"/>
    <w:rsid w:val="006D6E1D"/>
    <w:rsid w:val="006D7790"/>
    <w:rsid w:val="006E026C"/>
    <w:rsid w:val="006E03C8"/>
    <w:rsid w:val="006E0DE9"/>
    <w:rsid w:val="006E135A"/>
    <w:rsid w:val="006E3286"/>
    <w:rsid w:val="006E7991"/>
    <w:rsid w:val="006E79AE"/>
    <w:rsid w:val="006F11DC"/>
    <w:rsid w:val="006F13B0"/>
    <w:rsid w:val="006F1EBF"/>
    <w:rsid w:val="006F2000"/>
    <w:rsid w:val="006F35CA"/>
    <w:rsid w:val="006F3959"/>
    <w:rsid w:val="006F3FA9"/>
    <w:rsid w:val="006F55AF"/>
    <w:rsid w:val="006F5EB2"/>
    <w:rsid w:val="006F67F7"/>
    <w:rsid w:val="006F72F0"/>
    <w:rsid w:val="007006A2"/>
    <w:rsid w:val="00700988"/>
    <w:rsid w:val="00701D06"/>
    <w:rsid w:val="00703A91"/>
    <w:rsid w:val="00706992"/>
    <w:rsid w:val="00707542"/>
    <w:rsid w:val="007079FE"/>
    <w:rsid w:val="007109AE"/>
    <w:rsid w:val="0071235B"/>
    <w:rsid w:val="00713604"/>
    <w:rsid w:val="00715F26"/>
    <w:rsid w:val="00715F36"/>
    <w:rsid w:val="0071702E"/>
    <w:rsid w:val="00717C5B"/>
    <w:rsid w:val="007208CB"/>
    <w:rsid w:val="00722992"/>
    <w:rsid w:val="007232A9"/>
    <w:rsid w:val="007238B0"/>
    <w:rsid w:val="00723C1E"/>
    <w:rsid w:val="00723D9D"/>
    <w:rsid w:val="00724DEE"/>
    <w:rsid w:val="0072545D"/>
    <w:rsid w:val="00725E12"/>
    <w:rsid w:val="00725E45"/>
    <w:rsid w:val="00725EDE"/>
    <w:rsid w:val="00726FF1"/>
    <w:rsid w:val="00732067"/>
    <w:rsid w:val="00732FBA"/>
    <w:rsid w:val="007358D9"/>
    <w:rsid w:val="00736C91"/>
    <w:rsid w:val="0074006C"/>
    <w:rsid w:val="00740AE3"/>
    <w:rsid w:val="00743007"/>
    <w:rsid w:val="0074342D"/>
    <w:rsid w:val="00744405"/>
    <w:rsid w:val="007448D6"/>
    <w:rsid w:val="00745CC6"/>
    <w:rsid w:val="00745CDF"/>
    <w:rsid w:val="00750438"/>
    <w:rsid w:val="00751FCB"/>
    <w:rsid w:val="00753D6D"/>
    <w:rsid w:val="00754CFA"/>
    <w:rsid w:val="0075668B"/>
    <w:rsid w:val="00760904"/>
    <w:rsid w:val="00761493"/>
    <w:rsid w:val="00761ED4"/>
    <w:rsid w:val="007639FB"/>
    <w:rsid w:val="00764219"/>
    <w:rsid w:val="00766521"/>
    <w:rsid w:val="00766CA1"/>
    <w:rsid w:val="00766D40"/>
    <w:rsid w:val="00767E3B"/>
    <w:rsid w:val="00770820"/>
    <w:rsid w:val="00770DF2"/>
    <w:rsid w:val="00772083"/>
    <w:rsid w:val="00772293"/>
    <w:rsid w:val="00772DD6"/>
    <w:rsid w:val="00772EEE"/>
    <w:rsid w:val="00773A3F"/>
    <w:rsid w:val="00773C77"/>
    <w:rsid w:val="00773DA8"/>
    <w:rsid w:val="007744C6"/>
    <w:rsid w:val="0077519A"/>
    <w:rsid w:val="00780005"/>
    <w:rsid w:val="00780909"/>
    <w:rsid w:val="00781A0E"/>
    <w:rsid w:val="007847D1"/>
    <w:rsid w:val="007872CB"/>
    <w:rsid w:val="0078794F"/>
    <w:rsid w:val="00790C52"/>
    <w:rsid w:val="007937C4"/>
    <w:rsid w:val="00794435"/>
    <w:rsid w:val="00794C50"/>
    <w:rsid w:val="00797523"/>
    <w:rsid w:val="00797D2C"/>
    <w:rsid w:val="007A0E4D"/>
    <w:rsid w:val="007A1C8A"/>
    <w:rsid w:val="007A1DBC"/>
    <w:rsid w:val="007A3880"/>
    <w:rsid w:val="007A3E88"/>
    <w:rsid w:val="007A44D3"/>
    <w:rsid w:val="007A6A0B"/>
    <w:rsid w:val="007A6F8B"/>
    <w:rsid w:val="007B1D77"/>
    <w:rsid w:val="007B2E95"/>
    <w:rsid w:val="007B525D"/>
    <w:rsid w:val="007B643A"/>
    <w:rsid w:val="007B69EB"/>
    <w:rsid w:val="007B7FBD"/>
    <w:rsid w:val="007C089D"/>
    <w:rsid w:val="007C0C4E"/>
    <w:rsid w:val="007C15A1"/>
    <w:rsid w:val="007C2598"/>
    <w:rsid w:val="007C287F"/>
    <w:rsid w:val="007C2A44"/>
    <w:rsid w:val="007C31BB"/>
    <w:rsid w:val="007C33C7"/>
    <w:rsid w:val="007C4674"/>
    <w:rsid w:val="007C4E9B"/>
    <w:rsid w:val="007C54E0"/>
    <w:rsid w:val="007C6676"/>
    <w:rsid w:val="007C6839"/>
    <w:rsid w:val="007C71FD"/>
    <w:rsid w:val="007C7FA8"/>
    <w:rsid w:val="007D2C17"/>
    <w:rsid w:val="007D3377"/>
    <w:rsid w:val="007D3D7C"/>
    <w:rsid w:val="007D5DC0"/>
    <w:rsid w:val="007E3764"/>
    <w:rsid w:val="007E568E"/>
    <w:rsid w:val="007E6D6A"/>
    <w:rsid w:val="007E78DD"/>
    <w:rsid w:val="007F0A53"/>
    <w:rsid w:val="007F0DF3"/>
    <w:rsid w:val="007F1B88"/>
    <w:rsid w:val="007F3A06"/>
    <w:rsid w:val="007F3A6B"/>
    <w:rsid w:val="007F3C15"/>
    <w:rsid w:val="007F45A9"/>
    <w:rsid w:val="007F54D8"/>
    <w:rsid w:val="007F5A61"/>
    <w:rsid w:val="0080246F"/>
    <w:rsid w:val="0080311D"/>
    <w:rsid w:val="00803697"/>
    <w:rsid w:val="00805626"/>
    <w:rsid w:val="0080606F"/>
    <w:rsid w:val="008060B9"/>
    <w:rsid w:val="0080685C"/>
    <w:rsid w:val="00811E4F"/>
    <w:rsid w:val="00813C1C"/>
    <w:rsid w:val="008146F9"/>
    <w:rsid w:val="00814A40"/>
    <w:rsid w:val="008150B2"/>
    <w:rsid w:val="0081536A"/>
    <w:rsid w:val="00816A2D"/>
    <w:rsid w:val="00817186"/>
    <w:rsid w:val="00817C76"/>
    <w:rsid w:val="0082141E"/>
    <w:rsid w:val="0082165A"/>
    <w:rsid w:val="008227A2"/>
    <w:rsid w:val="00822A54"/>
    <w:rsid w:val="00823AF7"/>
    <w:rsid w:val="008246A8"/>
    <w:rsid w:val="00824C9A"/>
    <w:rsid w:val="00824FE3"/>
    <w:rsid w:val="0082557F"/>
    <w:rsid w:val="00827410"/>
    <w:rsid w:val="00830CA2"/>
    <w:rsid w:val="00831D74"/>
    <w:rsid w:val="00833CB5"/>
    <w:rsid w:val="008353AD"/>
    <w:rsid w:val="00836654"/>
    <w:rsid w:val="008372D1"/>
    <w:rsid w:val="00841379"/>
    <w:rsid w:val="008415F9"/>
    <w:rsid w:val="0084206A"/>
    <w:rsid w:val="008440D6"/>
    <w:rsid w:val="0084569B"/>
    <w:rsid w:val="0084795E"/>
    <w:rsid w:val="00852443"/>
    <w:rsid w:val="00852A51"/>
    <w:rsid w:val="00853546"/>
    <w:rsid w:val="00853987"/>
    <w:rsid w:val="00853D6B"/>
    <w:rsid w:val="0085418C"/>
    <w:rsid w:val="00854629"/>
    <w:rsid w:val="00854A9F"/>
    <w:rsid w:val="00856B24"/>
    <w:rsid w:val="0086022F"/>
    <w:rsid w:val="0086068C"/>
    <w:rsid w:val="008606AD"/>
    <w:rsid w:val="00862A44"/>
    <w:rsid w:val="00862CF5"/>
    <w:rsid w:val="0086694B"/>
    <w:rsid w:val="00866F12"/>
    <w:rsid w:val="00867C4A"/>
    <w:rsid w:val="00867EE1"/>
    <w:rsid w:val="00870FDC"/>
    <w:rsid w:val="00871701"/>
    <w:rsid w:val="00871F42"/>
    <w:rsid w:val="00873A86"/>
    <w:rsid w:val="008766CD"/>
    <w:rsid w:val="00876C83"/>
    <w:rsid w:val="00877190"/>
    <w:rsid w:val="00877ED6"/>
    <w:rsid w:val="00880B49"/>
    <w:rsid w:val="00881A2D"/>
    <w:rsid w:val="00881C62"/>
    <w:rsid w:val="00883ACB"/>
    <w:rsid w:val="00885426"/>
    <w:rsid w:val="00887F05"/>
    <w:rsid w:val="00891930"/>
    <w:rsid w:val="00891C6C"/>
    <w:rsid w:val="00892A49"/>
    <w:rsid w:val="00893F54"/>
    <w:rsid w:val="0089491A"/>
    <w:rsid w:val="00894C3C"/>
    <w:rsid w:val="00895615"/>
    <w:rsid w:val="008958AE"/>
    <w:rsid w:val="008958B2"/>
    <w:rsid w:val="00897139"/>
    <w:rsid w:val="00897464"/>
    <w:rsid w:val="008A030A"/>
    <w:rsid w:val="008A0602"/>
    <w:rsid w:val="008A0D82"/>
    <w:rsid w:val="008A1494"/>
    <w:rsid w:val="008A3045"/>
    <w:rsid w:val="008A33A1"/>
    <w:rsid w:val="008A3681"/>
    <w:rsid w:val="008A411D"/>
    <w:rsid w:val="008A5D44"/>
    <w:rsid w:val="008A6AD3"/>
    <w:rsid w:val="008B0A04"/>
    <w:rsid w:val="008B3B63"/>
    <w:rsid w:val="008B3D32"/>
    <w:rsid w:val="008B4F8E"/>
    <w:rsid w:val="008B52B5"/>
    <w:rsid w:val="008B5E28"/>
    <w:rsid w:val="008B620F"/>
    <w:rsid w:val="008B68B1"/>
    <w:rsid w:val="008C3426"/>
    <w:rsid w:val="008C65FB"/>
    <w:rsid w:val="008C6A81"/>
    <w:rsid w:val="008C6C0A"/>
    <w:rsid w:val="008C7AD7"/>
    <w:rsid w:val="008D0A3A"/>
    <w:rsid w:val="008D13A8"/>
    <w:rsid w:val="008D142B"/>
    <w:rsid w:val="008D4FDC"/>
    <w:rsid w:val="008E1D44"/>
    <w:rsid w:val="008E1EA6"/>
    <w:rsid w:val="008E3519"/>
    <w:rsid w:val="008E370E"/>
    <w:rsid w:val="008E611D"/>
    <w:rsid w:val="008F02A3"/>
    <w:rsid w:val="008F1437"/>
    <w:rsid w:val="008F1EBA"/>
    <w:rsid w:val="008F21D4"/>
    <w:rsid w:val="008F2CB2"/>
    <w:rsid w:val="008F2E46"/>
    <w:rsid w:val="008F2EB7"/>
    <w:rsid w:val="008F51B8"/>
    <w:rsid w:val="008F533E"/>
    <w:rsid w:val="008F5CB3"/>
    <w:rsid w:val="008F68EC"/>
    <w:rsid w:val="008F6A2A"/>
    <w:rsid w:val="008F6BD5"/>
    <w:rsid w:val="00901B1D"/>
    <w:rsid w:val="00901EBC"/>
    <w:rsid w:val="00902341"/>
    <w:rsid w:val="00904F79"/>
    <w:rsid w:val="00905D93"/>
    <w:rsid w:val="0090640A"/>
    <w:rsid w:val="00906AD6"/>
    <w:rsid w:val="009071D3"/>
    <w:rsid w:val="00907EB9"/>
    <w:rsid w:val="00907FAD"/>
    <w:rsid w:val="00910B2E"/>
    <w:rsid w:val="00911485"/>
    <w:rsid w:val="00912144"/>
    <w:rsid w:val="00912CF1"/>
    <w:rsid w:val="00912EC8"/>
    <w:rsid w:val="00913545"/>
    <w:rsid w:val="00913782"/>
    <w:rsid w:val="009138E4"/>
    <w:rsid w:val="00914D66"/>
    <w:rsid w:val="009157A0"/>
    <w:rsid w:val="009247C0"/>
    <w:rsid w:val="00924F83"/>
    <w:rsid w:val="00925619"/>
    <w:rsid w:val="00925711"/>
    <w:rsid w:val="00925813"/>
    <w:rsid w:val="0093153C"/>
    <w:rsid w:val="009316B3"/>
    <w:rsid w:val="00934604"/>
    <w:rsid w:val="009367BD"/>
    <w:rsid w:val="009370F1"/>
    <w:rsid w:val="0093727C"/>
    <w:rsid w:val="0093792B"/>
    <w:rsid w:val="00937DB6"/>
    <w:rsid w:val="009407E2"/>
    <w:rsid w:val="00940DFC"/>
    <w:rsid w:val="00940F6A"/>
    <w:rsid w:val="0094253E"/>
    <w:rsid w:val="00942824"/>
    <w:rsid w:val="00944F06"/>
    <w:rsid w:val="009459D0"/>
    <w:rsid w:val="00945E22"/>
    <w:rsid w:val="00946A1E"/>
    <w:rsid w:val="009472BB"/>
    <w:rsid w:val="00947493"/>
    <w:rsid w:val="00950D5E"/>
    <w:rsid w:val="00955851"/>
    <w:rsid w:val="00955AC0"/>
    <w:rsid w:val="00957C51"/>
    <w:rsid w:val="00960EEF"/>
    <w:rsid w:val="00960FF1"/>
    <w:rsid w:val="00961018"/>
    <w:rsid w:val="009624F0"/>
    <w:rsid w:val="00963D37"/>
    <w:rsid w:val="00964135"/>
    <w:rsid w:val="009670B6"/>
    <w:rsid w:val="0097211A"/>
    <w:rsid w:val="009731A6"/>
    <w:rsid w:val="00973222"/>
    <w:rsid w:val="00974161"/>
    <w:rsid w:val="00974952"/>
    <w:rsid w:val="009751A7"/>
    <w:rsid w:val="00975614"/>
    <w:rsid w:val="009758D3"/>
    <w:rsid w:val="00976334"/>
    <w:rsid w:val="009765F0"/>
    <w:rsid w:val="00977197"/>
    <w:rsid w:val="00981C03"/>
    <w:rsid w:val="00983764"/>
    <w:rsid w:val="0098584B"/>
    <w:rsid w:val="009871AE"/>
    <w:rsid w:val="009872C9"/>
    <w:rsid w:val="0098780C"/>
    <w:rsid w:val="0099079A"/>
    <w:rsid w:val="0099194F"/>
    <w:rsid w:val="00991BB6"/>
    <w:rsid w:val="00992121"/>
    <w:rsid w:val="00993277"/>
    <w:rsid w:val="0099350E"/>
    <w:rsid w:val="00993B24"/>
    <w:rsid w:val="00993FCC"/>
    <w:rsid w:val="009943FD"/>
    <w:rsid w:val="00994E4B"/>
    <w:rsid w:val="009953FE"/>
    <w:rsid w:val="00995A64"/>
    <w:rsid w:val="009968BC"/>
    <w:rsid w:val="009A0074"/>
    <w:rsid w:val="009A08F7"/>
    <w:rsid w:val="009A13E4"/>
    <w:rsid w:val="009A3269"/>
    <w:rsid w:val="009A3594"/>
    <w:rsid w:val="009A5A96"/>
    <w:rsid w:val="009A5BCC"/>
    <w:rsid w:val="009A5F0E"/>
    <w:rsid w:val="009B1C2E"/>
    <w:rsid w:val="009B4183"/>
    <w:rsid w:val="009B45F5"/>
    <w:rsid w:val="009B535C"/>
    <w:rsid w:val="009B66B5"/>
    <w:rsid w:val="009B7223"/>
    <w:rsid w:val="009B7820"/>
    <w:rsid w:val="009B7C82"/>
    <w:rsid w:val="009C029E"/>
    <w:rsid w:val="009C04CD"/>
    <w:rsid w:val="009C370B"/>
    <w:rsid w:val="009C4A03"/>
    <w:rsid w:val="009C5111"/>
    <w:rsid w:val="009C60D4"/>
    <w:rsid w:val="009C6331"/>
    <w:rsid w:val="009C654B"/>
    <w:rsid w:val="009D0267"/>
    <w:rsid w:val="009D0759"/>
    <w:rsid w:val="009D1A0E"/>
    <w:rsid w:val="009D4096"/>
    <w:rsid w:val="009D4934"/>
    <w:rsid w:val="009D5E17"/>
    <w:rsid w:val="009D619D"/>
    <w:rsid w:val="009D6A6A"/>
    <w:rsid w:val="009D7874"/>
    <w:rsid w:val="009E00C8"/>
    <w:rsid w:val="009E026D"/>
    <w:rsid w:val="009E0CFF"/>
    <w:rsid w:val="009E0FA1"/>
    <w:rsid w:val="009E1B99"/>
    <w:rsid w:val="009E2E6E"/>
    <w:rsid w:val="009E4176"/>
    <w:rsid w:val="009E4B85"/>
    <w:rsid w:val="009E4D9A"/>
    <w:rsid w:val="009E7797"/>
    <w:rsid w:val="009F2790"/>
    <w:rsid w:val="009F2B3B"/>
    <w:rsid w:val="009F341E"/>
    <w:rsid w:val="009F400B"/>
    <w:rsid w:val="009F412E"/>
    <w:rsid w:val="009F7A84"/>
    <w:rsid w:val="00A00656"/>
    <w:rsid w:val="00A00E4F"/>
    <w:rsid w:val="00A01255"/>
    <w:rsid w:val="00A0152D"/>
    <w:rsid w:val="00A03162"/>
    <w:rsid w:val="00A03A39"/>
    <w:rsid w:val="00A043FD"/>
    <w:rsid w:val="00A04616"/>
    <w:rsid w:val="00A04C64"/>
    <w:rsid w:val="00A04CAD"/>
    <w:rsid w:val="00A05E06"/>
    <w:rsid w:val="00A06011"/>
    <w:rsid w:val="00A061ED"/>
    <w:rsid w:val="00A063F2"/>
    <w:rsid w:val="00A06FB7"/>
    <w:rsid w:val="00A07B32"/>
    <w:rsid w:val="00A11193"/>
    <w:rsid w:val="00A117AE"/>
    <w:rsid w:val="00A11D86"/>
    <w:rsid w:val="00A1464C"/>
    <w:rsid w:val="00A14665"/>
    <w:rsid w:val="00A14F04"/>
    <w:rsid w:val="00A17570"/>
    <w:rsid w:val="00A206B5"/>
    <w:rsid w:val="00A21B34"/>
    <w:rsid w:val="00A22197"/>
    <w:rsid w:val="00A230B5"/>
    <w:rsid w:val="00A23164"/>
    <w:rsid w:val="00A24B6F"/>
    <w:rsid w:val="00A257D3"/>
    <w:rsid w:val="00A2691A"/>
    <w:rsid w:val="00A27AAB"/>
    <w:rsid w:val="00A30C76"/>
    <w:rsid w:val="00A31F69"/>
    <w:rsid w:val="00A33CB6"/>
    <w:rsid w:val="00A3496E"/>
    <w:rsid w:val="00A350B6"/>
    <w:rsid w:val="00A35F9D"/>
    <w:rsid w:val="00A3600E"/>
    <w:rsid w:val="00A36BFB"/>
    <w:rsid w:val="00A3707D"/>
    <w:rsid w:val="00A37529"/>
    <w:rsid w:val="00A40445"/>
    <w:rsid w:val="00A41929"/>
    <w:rsid w:val="00A4340A"/>
    <w:rsid w:val="00A43910"/>
    <w:rsid w:val="00A4410D"/>
    <w:rsid w:val="00A44351"/>
    <w:rsid w:val="00A44B9C"/>
    <w:rsid w:val="00A45856"/>
    <w:rsid w:val="00A45A11"/>
    <w:rsid w:val="00A45A64"/>
    <w:rsid w:val="00A47C63"/>
    <w:rsid w:val="00A5000F"/>
    <w:rsid w:val="00A517FD"/>
    <w:rsid w:val="00A52D0C"/>
    <w:rsid w:val="00A54885"/>
    <w:rsid w:val="00A54949"/>
    <w:rsid w:val="00A55A48"/>
    <w:rsid w:val="00A55B1E"/>
    <w:rsid w:val="00A55EF1"/>
    <w:rsid w:val="00A574C4"/>
    <w:rsid w:val="00A60271"/>
    <w:rsid w:val="00A60B36"/>
    <w:rsid w:val="00A60C71"/>
    <w:rsid w:val="00A61DD9"/>
    <w:rsid w:val="00A6299A"/>
    <w:rsid w:val="00A636A6"/>
    <w:rsid w:val="00A646C2"/>
    <w:rsid w:val="00A64A9E"/>
    <w:rsid w:val="00A668F6"/>
    <w:rsid w:val="00A67904"/>
    <w:rsid w:val="00A704A2"/>
    <w:rsid w:val="00A70591"/>
    <w:rsid w:val="00A70C10"/>
    <w:rsid w:val="00A70E54"/>
    <w:rsid w:val="00A7333C"/>
    <w:rsid w:val="00A73630"/>
    <w:rsid w:val="00A73F7C"/>
    <w:rsid w:val="00A74C5D"/>
    <w:rsid w:val="00A77A70"/>
    <w:rsid w:val="00A81418"/>
    <w:rsid w:val="00A81651"/>
    <w:rsid w:val="00A81D52"/>
    <w:rsid w:val="00A81E38"/>
    <w:rsid w:val="00A81E9B"/>
    <w:rsid w:val="00A82865"/>
    <w:rsid w:val="00A836FB"/>
    <w:rsid w:val="00A83EC5"/>
    <w:rsid w:val="00A87732"/>
    <w:rsid w:val="00A87CAE"/>
    <w:rsid w:val="00A9195C"/>
    <w:rsid w:val="00A91D32"/>
    <w:rsid w:val="00A925FF"/>
    <w:rsid w:val="00A93FFA"/>
    <w:rsid w:val="00A940F6"/>
    <w:rsid w:val="00A9462F"/>
    <w:rsid w:val="00A94706"/>
    <w:rsid w:val="00A97670"/>
    <w:rsid w:val="00AA02AD"/>
    <w:rsid w:val="00AA0AD2"/>
    <w:rsid w:val="00AA0DEF"/>
    <w:rsid w:val="00AA1279"/>
    <w:rsid w:val="00AA18E5"/>
    <w:rsid w:val="00AA3CA2"/>
    <w:rsid w:val="00AA4163"/>
    <w:rsid w:val="00AA5851"/>
    <w:rsid w:val="00AA6A38"/>
    <w:rsid w:val="00AB1106"/>
    <w:rsid w:val="00AB1713"/>
    <w:rsid w:val="00AB23C8"/>
    <w:rsid w:val="00AB243A"/>
    <w:rsid w:val="00AB2CDF"/>
    <w:rsid w:val="00AB30AE"/>
    <w:rsid w:val="00AB45F1"/>
    <w:rsid w:val="00AB5AA2"/>
    <w:rsid w:val="00AB7B2F"/>
    <w:rsid w:val="00AC1171"/>
    <w:rsid w:val="00AC16A2"/>
    <w:rsid w:val="00AC3EF3"/>
    <w:rsid w:val="00AC45EB"/>
    <w:rsid w:val="00AC5D91"/>
    <w:rsid w:val="00AC76D4"/>
    <w:rsid w:val="00AD1463"/>
    <w:rsid w:val="00AD2197"/>
    <w:rsid w:val="00AD219D"/>
    <w:rsid w:val="00AD3163"/>
    <w:rsid w:val="00AD32C7"/>
    <w:rsid w:val="00AD496B"/>
    <w:rsid w:val="00AD4D93"/>
    <w:rsid w:val="00AD5DCD"/>
    <w:rsid w:val="00AD5FE3"/>
    <w:rsid w:val="00AD6073"/>
    <w:rsid w:val="00AD7EDF"/>
    <w:rsid w:val="00AE05A3"/>
    <w:rsid w:val="00AE28E8"/>
    <w:rsid w:val="00AE621D"/>
    <w:rsid w:val="00AE7066"/>
    <w:rsid w:val="00AF0552"/>
    <w:rsid w:val="00AF1642"/>
    <w:rsid w:val="00AF19B4"/>
    <w:rsid w:val="00AF2F03"/>
    <w:rsid w:val="00AF369C"/>
    <w:rsid w:val="00AF3D1B"/>
    <w:rsid w:val="00AF49D2"/>
    <w:rsid w:val="00AF4E72"/>
    <w:rsid w:val="00AF4EF9"/>
    <w:rsid w:val="00AF5423"/>
    <w:rsid w:val="00AF7EE7"/>
    <w:rsid w:val="00B00072"/>
    <w:rsid w:val="00B00D42"/>
    <w:rsid w:val="00B0107A"/>
    <w:rsid w:val="00B02BBF"/>
    <w:rsid w:val="00B033A3"/>
    <w:rsid w:val="00B041CD"/>
    <w:rsid w:val="00B04B55"/>
    <w:rsid w:val="00B04E9E"/>
    <w:rsid w:val="00B04FB6"/>
    <w:rsid w:val="00B0555D"/>
    <w:rsid w:val="00B06CC9"/>
    <w:rsid w:val="00B074BA"/>
    <w:rsid w:val="00B109C5"/>
    <w:rsid w:val="00B1104E"/>
    <w:rsid w:val="00B128E6"/>
    <w:rsid w:val="00B1324A"/>
    <w:rsid w:val="00B138EA"/>
    <w:rsid w:val="00B14245"/>
    <w:rsid w:val="00B1449E"/>
    <w:rsid w:val="00B150DC"/>
    <w:rsid w:val="00B169C6"/>
    <w:rsid w:val="00B175FF"/>
    <w:rsid w:val="00B20BCF"/>
    <w:rsid w:val="00B21014"/>
    <w:rsid w:val="00B222EB"/>
    <w:rsid w:val="00B22C81"/>
    <w:rsid w:val="00B234D0"/>
    <w:rsid w:val="00B245BB"/>
    <w:rsid w:val="00B2582A"/>
    <w:rsid w:val="00B27D7E"/>
    <w:rsid w:val="00B27ED9"/>
    <w:rsid w:val="00B27F10"/>
    <w:rsid w:val="00B27FA6"/>
    <w:rsid w:val="00B300AA"/>
    <w:rsid w:val="00B30A7F"/>
    <w:rsid w:val="00B32F59"/>
    <w:rsid w:val="00B33986"/>
    <w:rsid w:val="00B34122"/>
    <w:rsid w:val="00B35760"/>
    <w:rsid w:val="00B35BB3"/>
    <w:rsid w:val="00B364C7"/>
    <w:rsid w:val="00B36848"/>
    <w:rsid w:val="00B36945"/>
    <w:rsid w:val="00B36B8B"/>
    <w:rsid w:val="00B37D62"/>
    <w:rsid w:val="00B41F41"/>
    <w:rsid w:val="00B44046"/>
    <w:rsid w:val="00B450E2"/>
    <w:rsid w:val="00B454D2"/>
    <w:rsid w:val="00B46680"/>
    <w:rsid w:val="00B46792"/>
    <w:rsid w:val="00B47268"/>
    <w:rsid w:val="00B50A5C"/>
    <w:rsid w:val="00B50B33"/>
    <w:rsid w:val="00B51419"/>
    <w:rsid w:val="00B535DB"/>
    <w:rsid w:val="00B5415C"/>
    <w:rsid w:val="00B54854"/>
    <w:rsid w:val="00B555BB"/>
    <w:rsid w:val="00B579EC"/>
    <w:rsid w:val="00B57C2A"/>
    <w:rsid w:val="00B609F4"/>
    <w:rsid w:val="00B61462"/>
    <w:rsid w:val="00B62155"/>
    <w:rsid w:val="00B62186"/>
    <w:rsid w:val="00B626A3"/>
    <w:rsid w:val="00B63E41"/>
    <w:rsid w:val="00B667E8"/>
    <w:rsid w:val="00B67CBA"/>
    <w:rsid w:val="00B70B70"/>
    <w:rsid w:val="00B729D7"/>
    <w:rsid w:val="00B7406E"/>
    <w:rsid w:val="00B74EBE"/>
    <w:rsid w:val="00B77B12"/>
    <w:rsid w:val="00B77CDF"/>
    <w:rsid w:val="00B77F82"/>
    <w:rsid w:val="00B80C0D"/>
    <w:rsid w:val="00B816A1"/>
    <w:rsid w:val="00B8191C"/>
    <w:rsid w:val="00B81CE0"/>
    <w:rsid w:val="00B81F83"/>
    <w:rsid w:val="00B82931"/>
    <w:rsid w:val="00B837AF"/>
    <w:rsid w:val="00B83A3A"/>
    <w:rsid w:val="00B84E0E"/>
    <w:rsid w:val="00B85321"/>
    <w:rsid w:val="00B85B90"/>
    <w:rsid w:val="00B86090"/>
    <w:rsid w:val="00B905A8"/>
    <w:rsid w:val="00B91C75"/>
    <w:rsid w:val="00B93871"/>
    <w:rsid w:val="00B94C4A"/>
    <w:rsid w:val="00B9687B"/>
    <w:rsid w:val="00B97185"/>
    <w:rsid w:val="00BA17F3"/>
    <w:rsid w:val="00BA51C3"/>
    <w:rsid w:val="00BA56A7"/>
    <w:rsid w:val="00BA5795"/>
    <w:rsid w:val="00BA670A"/>
    <w:rsid w:val="00BA713C"/>
    <w:rsid w:val="00BB0239"/>
    <w:rsid w:val="00BB04EB"/>
    <w:rsid w:val="00BB0F91"/>
    <w:rsid w:val="00BB1784"/>
    <w:rsid w:val="00BB23C0"/>
    <w:rsid w:val="00BB3449"/>
    <w:rsid w:val="00BB45FB"/>
    <w:rsid w:val="00BB60BE"/>
    <w:rsid w:val="00BB6326"/>
    <w:rsid w:val="00BB67FB"/>
    <w:rsid w:val="00BB6AF7"/>
    <w:rsid w:val="00BC152C"/>
    <w:rsid w:val="00BC1992"/>
    <w:rsid w:val="00BC1A12"/>
    <w:rsid w:val="00BC427B"/>
    <w:rsid w:val="00BC5AED"/>
    <w:rsid w:val="00BD1EE2"/>
    <w:rsid w:val="00BD2A41"/>
    <w:rsid w:val="00BD3183"/>
    <w:rsid w:val="00BD3FBA"/>
    <w:rsid w:val="00BD5626"/>
    <w:rsid w:val="00BD6D15"/>
    <w:rsid w:val="00BD6FB4"/>
    <w:rsid w:val="00BD78A7"/>
    <w:rsid w:val="00BD7C54"/>
    <w:rsid w:val="00BE0669"/>
    <w:rsid w:val="00BE256C"/>
    <w:rsid w:val="00BE3810"/>
    <w:rsid w:val="00BE3828"/>
    <w:rsid w:val="00BE4189"/>
    <w:rsid w:val="00BE5A0D"/>
    <w:rsid w:val="00BE5AEA"/>
    <w:rsid w:val="00BE6082"/>
    <w:rsid w:val="00BE6CD1"/>
    <w:rsid w:val="00BE72B5"/>
    <w:rsid w:val="00BE7E40"/>
    <w:rsid w:val="00BF02A9"/>
    <w:rsid w:val="00BF06C7"/>
    <w:rsid w:val="00BF0F7E"/>
    <w:rsid w:val="00BF2C80"/>
    <w:rsid w:val="00BF4440"/>
    <w:rsid w:val="00BF4609"/>
    <w:rsid w:val="00BF4A5B"/>
    <w:rsid w:val="00BF4F94"/>
    <w:rsid w:val="00BF51B0"/>
    <w:rsid w:val="00BF58BF"/>
    <w:rsid w:val="00BF5D65"/>
    <w:rsid w:val="00BF6153"/>
    <w:rsid w:val="00BF73F8"/>
    <w:rsid w:val="00BF7EE4"/>
    <w:rsid w:val="00C0039D"/>
    <w:rsid w:val="00C013ED"/>
    <w:rsid w:val="00C01C3B"/>
    <w:rsid w:val="00C01C71"/>
    <w:rsid w:val="00C01EBD"/>
    <w:rsid w:val="00C024F7"/>
    <w:rsid w:val="00C026DF"/>
    <w:rsid w:val="00C036D2"/>
    <w:rsid w:val="00C05465"/>
    <w:rsid w:val="00C078C1"/>
    <w:rsid w:val="00C15C08"/>
    <w:rsid w:val="00C15FA6"/>
    <w:rsid w:val="00C20288"/>
    <w:rsid w:val="00C20E40"/>
    <w:rsid w:val="00C20F13"/>
    <w:rsid w:val="00C21728"/>
    <w:rsid w:val="00C237DE"/>
    <w:rsid w:val="00C253D3"/>
    <w:rsid w:val="00C263A6"/>
    <w:rsid w:val="00C26F2D"/>
    <w:rsid w:val="00C303B3"/>
    <w:rsid w:val="00C30EA9"/>
    <w:rsid w:val="00C30FDC"/>
    <w:rsid w:val="00C310FE"/>
    <w:rsid w:val="00C32273"/>
    <w:rsid w:val="00C32920"/>
    <w:rsid w:val="00C33A47"/>
    <w:rsid w:val="00C33FE5"/>
    <w:rsid w:val="00C36698"/>
    <w:rsid w:val="00C37675"/>
    <w:rsid w:val="00C37895"/>
    <w:rsid w:val="00C438ED"/>
    <w:rsid w:val="00C444D3"/>
    <w:rsid w:val="00C467B9"/>
    <w:rsid w:val="00C46D05"/>
    <w:rsid w:val="00C47CEA"/>
    <w:rsid w:val="00C47F02"/>
    <w:rsid w:val="00C508A2"/>
    <w:rsid w:val="00C50B13"/>
    <w:rsid w:val="00C51F29"/>
    <w:rsid w:val="00C52445"/>
    <w:rsid w:val="00C52F05"/>
    <w:rsid w:val="00C53E44"/>
    <w:rsid w:val="00C53E62"/>
    <w:rsid w:val="00C5434A"/>
    <w:rsid w:val="00C54C1D"/>
    <w:rsid w:val="00C55171"/>
    <w:rsid w:val="00C553A9"/>
    <w:rsid w:val="00C5546D"/>
    <w:rsid w:val="00C55A4B"/>
    <w:rsid w:val="00C5611A"/>
    <w:rsid w:val="00C600BA"/>
    <w:rsid w:val="00C603AC"/>
    <w:rsid w:val="00C61ED9"/>
    <w:rsid w:val="00C62198"/>
    <w:rsid w:val="00C6242F"/>
    <w:rsid w:val="00C62A99"/>
    <w:rsid w:val="00C63B22"/>
    <w:rsid w:val="00C63F2D"/>
    <w:rsid w:val="00C64096"/>
    <w:rsid w:val="00C650F4"/>
    <w:rsid w:val="00C654EC"/>
    <w:rsid w:val="00C6659A"/>
    <w:rsid w:val="00C66965"/>
    <w:rsid w:val="00C70F09"/>
    <w:rsid w:val="00C723CD"/>
    <w:rsid w:val="00C724CF"/>
    <w:rsid w:val="00C733B7"/>
    <w:rsid w:val="00C739B6"/>
    <w:rsid w:val="00C73BEC"/>
    <w:rsid w:val="00C74F34"/>
    <w:rsid w:val="00C75391"/>
    <w:rsid w:val="00C779E7"/>
    <w:rsid w:val="00C803FC"/>
    <w:rsid w:val="00C834A1"/>
    <w:rsid w:val="00C8372D"/>
    <w:rsid w:val="00C83CD3"/>
    <w:rsid w:val="00C84326"/>
    <w:rsid w:val="00C845BA"/>
    <w:rsid w:val="00C84A79"/>
    <w:rsid w:val="00C869DA"/>
    <w:rsid w:val="00C87AEB"/>
    <w:rsid w:val="00C87F3E"/>
    <w:rsid w:val="00C905EC"/>
    <w:rsid w:val="00C906F0"/>
    <w:rsid w:val="00C907BC"/>
    <w:rsid w:val="00C908FC"/>
    <w:rsid w:val="00C911FF"/>
    <w:rsid w:val="00C92245"/>
    <w:rsid w:val="00C93FC8"/>
    <w:rsid w:val="00C93FDE"/>
    <w:rsid w:val="00C948B2"/>
    <w:rsid w:val="00C966B2"/>
    <w:rsid w:val="00C97760"/>
    <w:rsid w:val="00C978A2"/>
    <w:rsid w:val="00CA0102"/>
    <w:rsid w:val="00CA0D0D"/>
    <w:rsid w:val="00CA1067"/>
    <w:rsid w:val="00CA2DAA"/>
    <w:rsid w:val="00CB08CF"/>
    <w:rsid w:val="00CB10D3"/>
    <w:rsid w:val="00CB2E56"/>
    <w:rsid w:val="00CB35F1"/>
    <w:rsid w:val="00CB46D7"/>
    <w:rsid w:val="00CB4E90"/>
    <w:rsid w:val="00CB5338"/>
    <w:rsid w:val="00CB6B6C"/>
    <w:rsid w:val="00CB76CE"/>
    <w:rsid w:val="00CB7BF9"/>
    <w:rsid w:val="00CC0A4D"/>
    <w:rsid w:val="00CC3B2D"/>
    <w:rsid w:val="00CC5358"/>
    <w:rsid w:val="00CC5530"/>
    <w:rsid w:val="00CC5B00"/>
    <w:rsid w:val="00CC6124"/>
    <w:rsid w:val="00CC6DFB"/>
    <w:rsid w:val="00CD07B6"/>
    <w:rsid w:val="00CD18CD"/>
    <w:rsid w:val="00CD22EE"/>
    <w:rsid w:val="00CD2538"/>
    <w:rsid w:val="00CD7D0B"/>
    <w:rsid w:val="00CE0FDF"/>
    <w:rsid w:val="00CE1F82"/>
    <w:rsid w:val="00CE2C37"/>
    <w:rsid w:val="00CE4B5B"/>
    <w:rsid w:val="00CF1B4A"/>
    <w:rsid w:val="00CF2008"/>
    <w:rsid w:val="00CF2817"/>
    <w:rsid w:val="00CF4289"/>
    <w:rsid w:val="00CF54F2"/>
    <w:rsid w:val="00CF6512"/>
    <w:rsid w:val="00CF6584"/>
    <w:rsid w:val="00CF7240"/>
    <w:rsid w:val="00CF7F80"/>
    <w:rsid w:val="00D017C1"/>
    <w:rsid w:val="00D022C5"/>
    <w:rsid w:val="00D02EBE"/>
    <w:rsid w:val="00D041E5"/>
    <w:rsid w:val="00D07660"/>
    <w:rsid w:val="00D0778C"/>
    <w:rsid w:val="00D109E5"/>
    <w:rsid w:val="00D1123B"/>
    <w:rsid w:val="00D15A91"/>
    <w:rsid w:val="00D15D8F"/>
    <w:rsid w:val="00D169D3"/>
    <w:rsid w:val="00D20DBB"/>
    <w:rsid w:val="00D243AB"/>
    <w:rsid w:val="00D25BB2"/>
    <w:rsid w:val="00D272D3"/>
    <w:rsid w:val="00D27BF0"/>
    <w:rsid w:val="00D27E36"/>
    <w:rsid w:val="00D345A5"/>
    <w:rsid w:val="00D35904"/>
    <w:rsid w:val="00D40B5A"/>
    <w:rsid w:val="00D40BDC"/>
    <w:rsid w:val="00D40EAB"/>
    <w:rsid w:val="00D4198E"/>
    <w:rsid w:val="00D42001"/>
    <w:rsid w:val="00D428A6"/>
    <w:rsid w:val="00D429E8"/>
    <w:rsid w:val="00D42AFD"/>
    <w:rsid w:val="00D43454"/>
    <w:rsid w:val="00D457B2"/>
    <w:rsid w:val="00D45B6B"/>
    <w:rsid w:val="00D466C8"/>
    <w:rsid w:val="00D46959"/>
    <w:rsid w:val="00D46FBA"/>
    <w:rsid w:val="00D50A6C"/>
    <w:rsid w:val="00D50D09"/>
    <w:rsid w:val="00D518FD"/>
    <w:rsid w:val="00D51A5D"/>
    <w:rsid w:val="00D53E1E"/>
    <w:rsid w:val="00D5404D"/>
    <w:rsid w:val="00D54508"/>
    <w:rsid w:val="00D547C6"/>
    <w:rsid w:val="00D57A46"/>
    <w:rsid w:val="00D626EC"/>
    <w:rsid w:val="00D64EBA"/>
    <w:rsid w:val="00D65C82"/>
    <w:rsid w:val="00D65D2C"/>
    <w:rsid w:val="00D66DCF"/>
    <w:rsid w:val="00D67745"/>
    <w:rsid w:val="00D67F98"/>
    <w:rsid w:val="00D709D4"/>
    <w:rsid w:val="00D71329"/>
    <w:rsid w:val="00D7169F"/>
    <w:rsid w:val="00D71879"/>
    <w:rsid w:val="00D72112"/>
    <w:rsid w:val="00D7216D"/>
    <w:rsid w:val="00D73108"/>
    <w:rsid w:val="00D73219"/>
    <w:rsid w:val="00D734B7"/>
    <w:rsid w:val="00D73AF2"/>
    <w:rsid w:val="00D744CB"/>
    <w:rsid w:val="00D74D88"/>
    <w:rsid w:val="00D75594"/>
    <w:rsid w:val="00D7562A"/>
    <w:rsid w:val="00D7593C"/>
    <w:rsid w:val="00D76217"/>
    <w:rsid w:val="00D77602"/>
    <w:rsid w:val="00D80DFC"/>
    <w:rsid w:val="00D81E01"/>
    <w:rsid w:val="00D820A2"/>
    <w:rsid w:val="00D832FF"/>
    <w:rsid w:val="00D83818"/>
    <w:rsid w:val="00D85AA4"/>
    <w:rsid w:val="00D86654"/>
    <w:rsid w:val="00D86CD9"/>
    <w:rsid w:val="00D86DD5"/>
    <w:rsid w:val="00D8785E"/>
    <w:rsid w:val="00D90132"/>
    <w:rsid w:val="00D90A00"/>
    <w:rsid w:val="00D91676"/>
    <w:rsid w:val="00D91ED1"/>
    <w:rsid w:val="00D92CAA"/>
    <w:rsid w:val="00D931D7"/>
    <w:rsid w:val="00D94552"/>
    <w:rsid w:val="00D9526E"/>
    <w:rsid w:val="00D954A4"/>
    <w:rsid w:val="00D9588C"/>
    <w:rsid w:val="00D958D1"/>
    <w:rsid w:val="00D96B19"/>
    <w:rsid w:val="00D97291"/>
    <w:rsid w:val="00DA036F"/>
    <w:rsid w:val="00DA06A8"/>
    <w:rsid w:val="00DA0DA1"/>
    <w:rsid w:val="00DA1CE3"/>
    <w:rsid w:val="00DA2EB2"/>
    <w:rsid w:val="00DA456F"/>
    <w:rsid w:val="00DA4D22"/>
    <w:rsid w:val="00DA54D6"/>
    <w:rsid w:val="00DA6298"/>
    <w:rsid w:val="00DA6299"/>
    <w:rsid w:val="00DA786F"/>
    <w:rsid w:val="00DB0311"/>
    <w:rsid w:val="00DB0489"/>
    <w:rsid w:val="00DB153E"/>
    <w:rsid w:val="00DB2022"/>
    <w:rsid w:val="00DB2495"/>
    <w:rsid w:val="00DB2CBD"/>
    <w:rsid w:val="00DB4A62"/>
    <w:rsid w:val="00DB4D25"/>
    <w:rsid w:val="00DB558B"/>
    <w:rsid w:val="00DB5FF3"/>
    <w:rsid w:val="00DB66C7"/>
    <w:rsid w:val="00DB6CCD"/>
    <w:rsid w:val="00DB71E6"/>
    <w:rsid w:val="00DB744F"/>
    <w:rsid w:val="00DC0676"/>
    <w:rsid w:val="00DC30EE"/>
    <w:rsid w:val="00DC3BE5"/>
    <w:rsid w:val="00DC424C"/>
    <w:rsid w:val="00DC577A"/>
    <w:rsid w:val="00DC69CF"/>
    <w:rsid w:val="00DC6CE1"/>
    <w:rsid w:val="00DD087D"/>
    <w:rsid w:val="00DD34A6"/>
    <w:rsid w:val="00DD383D"/>
    <w:rsid w:val="00DD4CAE"/>
    <w:rsid w:val="00DD53CF"/>
    <w:rsid w:val="00DD5E80"/>
    <w:rsid w:val="00DD6408"/>
    <w:rsid w:val="00DD71FB"/>
    <w:rsid w:val="00DD7649"/>
    <w:rsid w:val="00DE1070"/>
    <w:rsid w:val="00DE2B70"/>
    <w:rsid w:val="00DE362D"/>
    <w:rsid w:val="00DE4779"/>
    <w:rsid w:val="00DE5136"/>
    <w:rsid w:val="00DE5AB8"/>
    <w:rsid w:val="00DE612B"/>
    <w:rsid w:val="00DF05D9"/>
    <w:rsid w:val="00DF0D24"/>
    <w:rsid w:val="00DF32FC"/>
    <w:rsid w:val="00DF4C9A"/>
    <w:rsid w:val="00DF6751"/>
    <w:rsid w:val="00DF7222"/>
    <w:rsid w:val="00DF7CBC"/>
    <w:rsid w:val="00E004ED"/>
    <w:rsid w:val="00E00992"/>
    <w:rsid w:val="00E01BF1"/>
    <w:rsid w:val="00E02878"/>
    <w:rsid w:val="00E032E6"/>
    <w:rsid w:val="00E04AC2"/>
    <w:rsid w:val="00E051EC"/>
    <w:rsid w:val="00E0741F"/>
    <w:rsid w:val="00E11925"/>
    <w:rsid w:val="00E122B8"/>
    <w:rsid w:val="00E12D3E"/>
    <w:rsid w:val="00E12DD0"/>
    <w:rsid w:val="00E132C9"/>
    <w:rsid w:val="00E13CA2"/>
    <w:rsid w:val="00E16823"/>
    <w:rsid w:val="00E16DD1"/>
    <w:rsid w:val="00E20E88"/>
    <w:rsid w:val="00E21200"/>
    <w:rsid w:val="00E219F2"/>
    <w:rsid w:val="00E21D56"/>
    <w:rsid w:val="00E21E75"/>
    <w:rsid w:val="00E2426B"/>
    <w:rsid w:val="00E24329"/>
    <w:rsid w:val="00E252F5"/>
    <w:rsid w:val="00E25A36"/>
    <w:rsid w:val="00E2600C"/>
    <w:rsid w:val="00E26568"/>
    <w:rsid w:val="00E26949"/>
    <w:rsid w:val="00E26D3C"/>
    <w:rsid w:val="00E274F7"/>
    <w:rsid w:val="00E27D21"/>
    <w:rsid w:val="00E31F3E"/>
    <w:rsid w:val="00E32ED0"/>
    <w:rsid w:val="00E33388"/>
    <w:rsid w:val="00E35285"/>
    <w:rsid w:val="00E35438"/>
    <w:rsid w:val="00E36800"/>
    <w:rsid w:val="00E36C91"/>
    <w:rsid w:val="00E403A5"/>
    <w:rsid w:val="00E40BE7"/>
    <w:rsid w:val="00E40F47"/>
    <w:rsid w:val="00E41F88"/>
    <w:rsid w:val="00E42B65"/>
    <w:rsid w:val="00E45092"/>
    <w:rsid w:val="00E4766E"/>
    <w:rsid w:val="00E51110"/>
    <w:rsid w:val="00E52C40"/>
    <w:rsid w:val="00E53AF2"/>
    <w:rsid w:val="00E54C1B"/>
    <w:rsid w:val="00E55011"/>
    <w:rsid w:val="00E55F9B"/>
    <w:rsid w:val="00E57483"/>
    <w:rsid w:val="00E601B0"/>
    <w:rsid w:val="00E62611"/>
    <w:rsid w:val="00E62733"/>
    <w:rsid w:val="00E62A4E"/>
    <w:rsid w:val="00E62C4B"/>
    <w:rsid w:val="00E64338"/>
    <w:rsid w:val="00E64342"/>
    <w:rsid w:val="00E65210"/>
    <w:rsid w:val="00E6564E"/>
    <w:rsid w:val="00E656DC"/>
    <w:rsid w:val="00E65A30"/>
    <w:rsid w:val="00E65DFD"/>
    <w:rsid w:val="00E66F8E"/>
    <w:rsid w:val="00E67188"/>
    <w:rsid w:val="00E67A01"/>
    <w:rsid w:val="00E67AB0"/>
    <w:rsid w:val="00E70668"/>
    <w:rsid w:val="00E7085B"/>
    <w:rsid w:val="00E73082"/>
    <w:rsid w:val="00E768C5"/>
    <w:rsid w:val="00E773C4"/>
    <w:rsid w:val="00E80243"/>
    <w:rsid w:val="00E80306"/>
    <w:rsid w:val="00E80AD3"/>
    <w:rsid w:val="00E8148A"/>
    <w:rsid w:val="00E81AD4"/>
    <w:rsid w:val="00E81E80"/>
    <w:rsid w:val="00E8287C"/>
    <w:rsid w:val="00E83877"/>
    <w:rsid w:val="00E85322"/>
    <w:rsid w:val="00E87900"/>
    <w:rsid w:val="00E904A8"/>
    <w:rsid w:val="00E91007"/>
    <w:rsid w:val="00E93754"/>
    <w:rsid w:val="00E937DE"/>
    <w:rsid w:val="00E94129"/>
    <w:rsid w:val="00E9475F"/>
    <w:rsid w:val="00E947B7"/>
    <w:rsid w:val="00E96E25"/>
    <w:rsid w:val="00EA3972"/>
    <w:rsid w:val="00EA4E3E"/>
    <w:rsid w:val="00EA5F2D"/>
    <w:rsid w:val="00EA6CE4"/>
    <w:rsid w:val="00EA7872"/>
    <w:rsid w:val="00EA7F43"/>
    <w:rsid w:val="00EB0246"/>
    <w:rsid w:val="00EB38AF"/>
    <w:rsid w:val="00EB45F2"/>
    <w:rsid w:val="00EB55D8"/>
    <w:rsid w:val="00EB6BF8"/>
    <w:rsid w:val="00EB7BC1"/>
    <w:rsid w:val="00EB7BD6"/>
    <w:rsid w:val="00EC0409"/>
    <w:rsid w:val="00EC0C5D"/>
    <w:rsid w:val="00EC256D"/>
    <w:rsid w:val="00EC3437"/>
    <w:rsid w:val="00EC3813"/>
    <w:rsid w:val="00EC3A92"/>
    <w:rsid w:val="00EC3AA0"/>
    <w:rsid w:val="00EC3F39"/>
    <w:rsid w:val="00EC6C10"/>
    <w:rsid w:val="00EC725E"/>
    <w:rsid w:val="00ED0382"/>
    <w:rsid w:val="00ED09CC"/>
    <w:rsid w:val="00ED0C21"/>
    <w:rsid w:val="00ED205B"/>
    <w:rsid w:val="00ED61FC"/>
    <w:rsid w:val="00EE1388"/>
    <w:rsid w:val="00EE156B"/>
    <w:rsid w:val="00EE25D0"/>
    <w:rsid w:val="00EE2AE2"/>
    <w:rsid w:val="00EE3997"/>
    <w:rsid w:val="00EE48D7"/>
    <w:rsid w:val="00EE4D40"/>
    <w:rsid w:val="00EE50E5"/>
    <w:rsid w:val="00EE5778"/>
    <w:rsid w:val="00EE5D9A"/>
    <w:rsid w:val="00EE5F77"/>
    <w:rsid w:val="00EE6BC0"/>
    <w:rsid w:val="00EE7634"/>
    <w:rsid w:val="00EF026A"/>
    <w:rsid w:val="00EF0B8D"/>
    <w:rsid w:val="00EF1956"/>
    <w:rsid w:val="00EF24D0"/>
    <w:rsid w:val="00EF38C6"/>
    <w:rsid w:val="00EF401C"/>
    <w:rsid w:val="00EF40FD"/>
    <w:rsid w:val="00EF58EE"/>
    <w:rsid w:val="00EF5A06"/>
    <w:rsid w:val="00EF5BD7"/>
    <w:rsid w:val="00EF6532"/>
    <w:rsid w:val="00F04C55"/>
    <w:rsid w:val="00F073D9"/>
    <w:rsid w:val="00F1018D"/>
    <w:rsid w:val="00F10950"/>
    <w:rsid w:val="00F10A79"/>
    <w:rsid w:val="00F12E78"/>
    <w:rsid w:val="00F12F19"/>
    <w:rsid w:val="00F1327E"/>
    <w:rsid w:val="00F1483D"/>
    <w:rsid w:val="00F14AA8"/>
    <w:rsid w:val="00F15431"/>
    <w:rsid w:val="00F17D9B"/>
    <w:rsid w:val="00F2016B"/>
    <w:rsid w:val="00F20257"/>
    <w:rsid w:val="00F20B84"/>
    <w:rsid w:val="00F2163D"/>
    <w:rsid w:val="00F2316F"/>
    <w:rsid w:val="00F24487"/>
    <w:rsid w:val="00F27DE0"/>
    <w:rsid w:val="00F316B9"/>
    <w:rsid w:val="00F31921"/>
    <w:rsid w:val="00F33DD4"/>
    <w:rsid w:val="00F340AC"/>
    <w:rsid w:val="00F3666E"/>
    <w:rsid w:val="00F37C7C"/>
    <w:rsid w:val="00F40BB2"/>
    <w:rsid w:val="00F42310"/>
    <w:rsid w:val="00F43097"/>
    <w:rsid w:val="00F44F38"/>
    <w:rsid w:val="00F474BC"/>
    <w:rsid w:val="00F47BD6"/>
    <w:rsid w:val="00F51369"/>
    <w:rsid w:val="00F51409"/>
    <w:rsid w:val="00F51E8B"/>
    <w:rsid w:val="00F53892"/>
    <w:rsid w:val="00F548B8"/>
    <w:rsid w:val="00F55E24"/>
    <w:rsid w:val="00F5723D"/>
    <w:rsid w:val="00F57910"/>
    <w:rsid w:val="00F63682"/>
    <w:rsid w:val="00F646F4"/>
    <w:rsid w:val="00F64A99"/>
    <w:rsid w:val="00F66860"/>
    <w:rsid w:val="00F70105"/>
    <w:rsid w:val="00F71169"/>
    <w:rsid w:val="00F72827"/>
    <w:rsid w:val="00F742D8"/>
    <w:rsid w:val="00F76725"/>
    <w:rsid w:val="00F76A8C"/>
    <w:rsid w:val="00F8019A"/>
    <w:rsid w:val="00F80931"/>
    <w:rsid w:val="00F80F50"/>
    <w:rsid w:val="00F812C2"/>
    <w:rsid w:val="00F8188B"/>
    <w:rsid w:val="00F85995"/>
    <w:rsid w:val="00F86B0A"/>
    <w:rsid w:val="00F904C7"/>
    <w:rsid w:val="00F90A35"/>
    <w:rsid w:val="00F90F74"/>
    <w:rsid w:val="00F94E80"/>
    <w:rsid w:val="00F97D9A"/>
    <w:rsid w:val="00FA3501"/>
    <w:rsid w:val="00FA5989"/>
    <w:rsid w:val="00FA60D4"/>
    <w:rsid w:val="00FB1137"/>
    <w:rsid w:val="00FB1E70"/>
    <w:rsid w:val="00FB2F93"/>
    <w:rsid w:val="00FB5037"/>
    <w:rsid w:val="00FB5A48"/>
    <w:rsid w:val="00FB77A2"/>
    <w:rsid w:val="00FB7DDD"/>
    <w:rsid w:val="00FC308A"/>
    <w:rsid w:val="00FC3818"/>
    <w:rsid w:val="00FC43D3"/>
    <w:rsid w:val="00FC477F"/>
    <w:rsid w:val="00FC4910"/>
    <w:rsid w:val="00FC504D"/>
    <w:rsid w:val="00FC55A0"/>
    <w:rsid w:val="00FC5F31"/>
    <w:rsid w:val="00FC74ED"/>
    <w:rsid w:val="00FD068D"/>
    <w:rsid w:val="00FD2786"/>
    <w:rsid w:val="00FD2CB5"/>
    <w:rsid w:val="00FD4CAA"/>
    <w:rsid w:val="00FD5377"/>
    <w:rsid w:val="00FD5AE0"/>
    <w:rsid w:val="00FD6649"/>
    <w:rsid w:val="00FD7232"/>
    <w:rsid w:val="00FD7B14"/>
    <w:rsid w:val="00FE069D"/>
    <w:rsid w:val="00FE132E"/>
    <w:rsid w:val="00FE38EB"/>
    <w:rsid w:val="00FE3DC4"/>
    <w:rsid w:val="00FE4560"/>
    <w:rsid w:val="00FE4633"/>
    <w:rsid w:val="00FE5450"/>
    <w:rsid w:val="00FF1D57"/>
    <w:rsid w:val="00FF2543"/>
    <w:rsid w:val="00FF2FCC"/>
    <w:rsid w:val="00FF38FB"/>
    <w:rsid w:val="00FF494C"/>
    <w:rsid w:val="00FF5A65"/>
    <w:rsid w:val="00FF631C"/>
    <w:rsid w:val="00FF66CA"/>
    <w:rsid w:val="00FF6821"/>
    <w:rsid w:val="00FF702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C1F75"/>
  <w15:chartTrackingRefBased/>
  <w15:docId w15:val="{D8F5D5E6-5761-4628-BC82-C134F217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A40C8"/>
    <w:pPr>
      <w:jc w:val="both"/>
    </w:pPr>
    <w:rPr>
      <w:rFonts w:ascii="Garamond" w:hAnsi="Garamond"/>
      <w:sz w:val="24"/>
      <w:lang w:val="en-GB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0" w:after="1200"/>
      <w:jc w:val="center"/>
      <w:outlineLvl w:val="0"/>
    </w:pPr>
    <w:rPr>
      <w:b/>
      <w:smallCaps/>
      <w:kern w:val="28"/>
      <w:sz w:val="72"/>
      <w:szCs w:val="72"/>
      <w:u w:val="double"/>
    </w:rPr>
  </w:style>
  <w:style w:type="paragraph" w:styleId="Ttulo2">
    <w:name w:val="heading 2"/>
    <w:basedOn w:val="Normal"/>
    <w:next w:val="Normal"/>
    <w:autoRedefine/>
    <w:qFormat/>
    <w:rsid w:val="001006D6"/>
    <w:pPr>
      <w:keepNext/>
      <w:numPr>
        <w:ilvl w:val="1"/>
      </w:numPr>
      <w:tabs>
        <w:tab w:val="left" w:pos="709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tabs>
        <w:tab w:val="left" w:pos="709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ppendix">
    <w:name w:val="Appendix"/>
    <w:basedOn w:val="Ttulo2"/>
    <w:pPr>
      <w:numPr>
        <w:ilvl w:val="0"/>
      </w:numPr>
      <w:spacing w:before="0" w:after="480"/>
      <w:jc w:val="center"/>
    </w:pPr>
    <w:rPr>
      <w:sz w:val="28"/>
    </w:rPr>
  </w:style>
  <w:style w:type="paragraph" w:customStyle="1" w:styleId="Autor">
    <w:name w:val="Autor"/>
    <w:basedOn w:val="Normal"/>
    <w:pPr>
      <w:jc w:val="center"/>
    </w:pPr>
    <w:rPr>
      <w:b/>
      <w:sz w:val="40"/>
      <w:szCs w:val="40"/>
      <w:lang w:val="pt-PT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bloco">
    <w:name w:val="Block Text"/>
    <w:aliases w:val="Block Text Char,Block Text Char Char"/>
    <w:basedOn w:val="Normal"/>
    <w:link w:val="TextodeblocoCarter"/>
    <w:pPr>
      <w:ind w:left="1134" w:right="1076"/>
      <w:jc w:val="center"/>
    </w:pPr>
  </w:style>
  <w:style w:type="paragraph" w:styleId="Avanodecorpodetexto">
    <w:name w:val="Body Text Indent"/>
    <w:basedOn w:val="Normal"/>
    <w:pPr>
      <w:spacing w:line="360" w:lineRule="exact"/>
      <w:ind w:firstLine="284"/>
    </w:pPr>
    <w:rPr>
      <w:rFonts w:ascii="Helvetica" w:hAnsi="Helvetica"/>
      <w:sz w:val="20"/>
      <w:lang w:val="pt-PT"/>
    </w:rPr>
  </w:style>
  <w:style w:type="paragraph" w:styleId="Avanodecorpodetexto2">
    <w:name w:val="Body Text Indent 2"/>
    <w:basedOn w:val="Normal"/>
    <w:pPr>
      <w:spacing w:after="120" w:line="480" w:lineRule="auto"/>
      <w:ind w:left="283"/>
    </w:pPr>
  </w:style>
  <w:style w:type="paragraph" w:customStyle="1" w:styleId="Cdigo">
    <w:name w:val="Código"/>
    <w:basedOn w:val="Normal"/>
    <w:rsid w:val="00A64A9E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quation">
    <w:name w:val="Equation"/>
    <w:basedOn w:val="Normal"/>
    <w:pPr>
      <w:tabs>
        <w:tab w:val="right" w:pos="8222"/>
        <w:tab w:val="right" w:pos="8363"/>
      </w:tabs>
      <w:jc w:val="center"/>
    </w:pPr>
  </w:style>
  <w:style w:type="paragraph" w:customStyle="1" w:styleId="ExercciosCharCharCharCharCharCharChar">
    <w:name w:val="Exercícios Char Char Char Char Char Char Char"/>
    <w:basedOn w:val="Normal"/>
    <w:link w:val="ExercciosCharCharCharCharCharCharCharChar"/>
    <w:autoRedefine/>
    <w:rsid w:val="00B234D0"/>
    <w:rPr>
      <w:b/>
      <w:lang w:val="pt-PT"/>
    </w:rPr>
  </w:style>
  <w:style w:type="paragraph" w:customStyle="1" w:styleId="Figura">
    <w:name w:val="Figura"/>
    <w:basedOn w:val="Normal"/>
    <w:pPr>
      <w:spacing w:before="120" w:after="120"/>
      <w:jc w:val="center"/>
    </w:pPr>
    <w:rPr>
      <w:sz w:val="22"/>
    </w:rPr>
  </w:style>
  <w:style w:type="paragraph" w:styleId="Rodap">
    <w:name w:val="footer"/>
    <w:basedOn w:val="Normal"/>
    <w:pPr>
      <w:jc w:val="center"/>
    </w:pPr>
    <w:rPr>
      <w:sz w:val="18"/>
    </w:rPr>
  </w:style>
  <w:style w:type="paragraph" w:customStyle="1" w:styleId="GlossaryText">
    <w:name w:val="Glossary Text"/>
    <w:basedOn w:val="Normal"/>
    <w:pPr>
      <w:tabs>
        <w:tab w:val="left" w:pos="1134"/>
      </w:tabs>
      <w:jc w:val="left"/>
    </w:pPr>
  </w:style>
  <w:style w:type="paragraph" w:styleId="Cabealho">
    <w:name w:val="header"/>
    <w:basedOn w:val="Normal"/>
    <w:pPr>
      <w:pBdr>
        <w:bottom w:val="single" w:sz="4" w:space="1" w:color="auto"/>
      </w:pBdr>
      <w:tabs>
        <w:tab w:val="right" w:pos="8307"/>
      </w:tabs>
    </w:pPr>
    <w:rPr>
      <w:smallCaps/>
      <w:sz w:val="18"/>
    </w:rPr>
  </w:style>
  <w:style w:type="paragraph" w:customStyle="1" w:styleId="NormalcomBullet">
    <w:name w:val="Normal com Bullet"/>
    <w:basedOn w:val="Normal"/>
    <w:pPr>
      <w:numPr>
        <w:numId w:val="2"/>
      </w:numPr>
      <w:spacing w:before="120"/>
    </w:pPr>
  </w:style>
  <w:style w:type="paragraph" w:customStyle="1" w:styleId="Organizao">
    <w:name w:val="Organização"/>
    <w:basedOn w:val="Normal"/>
    <w:pPr>
      <w:jc w:val="center"/>
    </w:pPr>
    <w:rPr>
      <w:b/>
      <w:sz w:val="28"/>
    </w:rPr>
  </w:style>
  <w:style w:type="character" w:styleId="Nmerodepgina">
    <w:name w:val="page number"/>
    <w:basedOn w:val="Tipodeletrapredefinidodopargrafo"/>
  </w:style>
  <w:style w:type="paragraph" w:customStyle="1" w:styleId="Prefcio">
    <w:name w:val="Prefácio"/>
    <w:basedOn w:val="Normal"/>
    <w:pPr>
      <w:spacing w:before="240" w:after="480"/>
      <w:jc w:val="center"/>
    </w:pPr>
    <w:rPr>
      <w:b/>
      <w:sz w:val="32"/>
    </w:rPr>
  </w:style>
  <w:style w:type="paragraph" w:customStyle="1" w:styleId="programa">
    <w:name w:val="programa"/>
    <w:basedOn w:val="Normal"/>
    <w:pPr>
      <w:spacing w:line="360" w:lineRule="auto"/>
      <w:ind w:firstLine="567"/>
    </w:pPr>
    <w:rPr>
      <w:rFonts w:ascii="Courier New" w:hAnsi="Courier New"/>
      <w:sz w:val="20"/>
      <w:lang w:val="pt-PT"/>
    </w:rPr>
  </w:style>
  <w:style w:type="paragraph" w:customStyle="1" w:styleId="ReferenceText">
    <w:name w:val="Reference Text"/>
    <w:basedOn w:val="Normal"/>
    <w:pPr>
      <w:tabs>
        <w:tab w:val="left" w:pos="1560"/>
      </w:tabs>
      <w:ind w:left="1560" w:hanging="1560"/>
    </w:pPr>
  </w:style>
  <w:style w:type="paragraph" w:customStyle="1" w:styleId="Sumrio">
    <w:name w:val="Sumário"/>
    <w:basedOn w:val="Ttulo2"/>
    <w:pPr>
      <w:numPr>
        <w:ilvl w:val="0"/>
      </w:numPr>
      <w:spacing w:after="480"/>
      <w:jc w:val="center"/>
    </w:pPr>
  </w:style>
  <w:style w:type="paragraph" w:customStyle="1" w:styleId="Table">
    <w:name w:val="Table"/>
    <w:basedOn w:val="Normal"/>
    <w:pPr>
      <w:spacing w:before="240" w:after="120"/>
      <w:jc w:val="center"/>
    </w:pPr>
    <w:rPr>
      <w:sz w:val="18"/>
    </w:rPr>
  </w:style>
  <w:style w:type="paragraph" w:customStyle="1" w:styleId="TtulodoCaptulo">
    <w:name w:val="Título do Capítulo"/>
    <w:basedOn w:val="Normal"/>
    <w:autoRedefine/>
    <w:rsid w:val="004E7081"/>
    <w:pPr>
      <w:spacing w:after="240"/>
      <w:jc w:val="center"/>
    </w:pPr>
    <w:rPr>
      <w:rFonts w:ascii="Arial Narrow" w:hAnsi="Arial Narrow"/>
      <w:b/>
      <w:smallCaps/>
      <w:color w:val="000000" w:themeColor="text1"/>
      <w:szCs w:val="24"/>
      <w:lang w:val="pt-PT"/>
    </w:rPr>
  </w:style>
  <w:style w:type="paragraph" w:customStyle="1" w:styleId="TtulodoLivro1">
    <w:name w:val="Título do Livro1"/>
    <w:basedOn w:val="Normal"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Legenda">
    <w:name w:val="caption"/>
    <w:basedOn w:val="Normal"/>
    <w:next w:val="Normal"/>
    <w:qFormat/>
    <w:rsid w:val="00354BFD"/>
    <w:pPr>
      <w:spacing w:before="120" w:after="120"/>
    </w:pPr>
    <w:rPr>
      <w:b/>
      <w:bCs/>
      <w:sz w:val="20"/>
    </w:rPr>
  </w:style>
  <w:style w:type="paragraph" w:customStyle="1" w:styleId="HeadingPrticas">
    <w:name w:val="HeadingPráticas"/>
    <w:basedOn w:val="Normal"/>
    <w:rsid w:val="00B63E41"/>
    <w:pPr>
      <w:spacing w:before="240" w:after="480"/>
    </w:pPr>
    <w:rPr>
      <w:b/>
      <w:sz w:val="96"/>
      <w:szCs w:val="96"/>
      <w:lang w:val="pt-PT"/>
    </w:rPr>
  </w:style>
  <w:style w:type="paragraph" w:customStyle="1" w:styleId="StyleHeading148ptNounderlineLeft0cmFirstline0">
    <w:name w:val="Style Heading 1 + 48 pt No underline Left:  0 cm First line:  0 ..."/>
    <w:basedOn w:val="Ttulo1"/>
    <w:rsid w:val="00B63E41"/>
    <w:pPr>
      <w:spacing w:before="600"/>
      <w:ind w:left="0" w:firstLine="0"/>
      <w:contextualSpacing/>
    </w:pPr>
    <w:rPr>
      <w:bCs/>
      <w:sz w:val="96"/>
      <w:szCs w:val="20"/>
      <w:u w:val="none"/>
    </w:rPr>
  </w:style>
  <w:style w:type="paragraph" w:customStyle="1" w:styleId="StyleStyleHeading148ptNounderlineLeft0cmFirstline">
    <w:name w:val="Style Style Heading 1 + 48 pt No underline Left:  0 cm First line: ..."/>
    <w:basedOn w:val="StyleHeading148ptNounderlineLeft0cmFirstline0"/>
    <w:rsid w:val="00B63E41"/>
    <w:pPr>
      <w:numPr>
        <w:numId w:val="0"/>
      </w:numPr>
    </w:pPr>
  </w:style>
  <w:style w:type="paragraph" w:customStyle="1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link w:val="StyleExercciosBoldCharCharCharCharCharCharCharCharCharCharCharCharCharCharCharCharCharCharCharCharCharCharChar"/>
    <w:rsid w:val="00D35904"/>
    <w:rPr>
      <w:b w:val="0"/>
      <w:bCs/>
    </w:rPr>
  </w:style>
  <w:style w:type="character" w:customStyle="1" w:styleId="ExercciosCharCharCharCharCharCharCharChar">
    <w:name w:val="Exercícios Char Char Char Char Char Char Char Char"/>
    <w:link w:val="ExercciosCharCharCharCharCharCharChar"/>
    <w:rsid w:val="00B234D0"/>
    <w:rPr>
      <w:rFonts w:ascii="Garamond" w:hAnsi="Garamond"/>
      <w:b/>
      <w:sz w:val="24"/>
      <w:lang w:val="pt-PT" w:eastAsia="en-US" w:bidi="ar-SA"/>
    </w:rPr>
  </w:style>
  <w:style w:type="character" w:customStyle="1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link w:val="StyleExercciosBoldCharCharCharCharCharCharCharCharCharCharCharCharCharCharCharCharCharCharCharCharCharChar"/>
    <w:rsid w:val="00D35904"/>
    <w:rPr>
      <w:rFonts w:ascii="Garamond" w:hAnsi="Garamond"/>
      <w:b/>
      <w:bCs/>
      <w:sz w:val="24"/>
      <w:lang w:val="pt-PT" w:eastAsia="en-US" w:bidi="ar-SA"/>
    </w:rPr>
  </w:style>
  <w:style w:type="paragraph" w:customStyle="1" w:styleId="StyleprogramaCenteredFirstline0cm">
    <w:name w:val="Style programa + Centered First line:  0 cm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programaLeftFirstline0cm">
    <w:name w:val="Style programa + Left First line:  0 cm"/>
    <w:basedOn w:val="programa"/>
    <w:rsid w:val="005606D5"/>
    <w:pPr>
      <w:spacing w:line="240" w:lineRule="auto"/>
      <w:ind w:firstLine="0"/>
      <w:jc w:val="left"/>
    </w:pPr>
  </w:style>
  <w:style w:type="paragraph" w:customStyle="1" w:styleId="StyleprogramaCenteredFirstline0cmLinespacingsingle">
    <w:name w:val="Style programa + Centered First line:  0 cm Line spacing:  single"/>
    <w:basedOn w:val="programa"/>
    <w:rsid w:val="005606D5"/>
    <w:pPr>
      <w:spacing w:line="240" w:lineRule="auto"/>
      <w:ind w:firstLine="0"/>
      <w:jc w:val="center"/>
    </w:pPr>
  </w:style>
  <w:style w:type="paragraph" w:customStyle="1" w:styleId="StyleCdigoCentered">
    <w:name w:val="Style Código + Centered"/>
    <w:basedOn w:val="Cdigo"/>
    <w:rsid w:val="005606D5"/>
    <w:pPr>
      <w:jc w:val="center"/>
    </w:pPr>
    <w:rPr>
      <w:rFonts w:cs="Times New Roman"/>
      <w:szCs w:val="20"/>
    </w:rPr>
  </w:style>
  <w:style w:type="paragraph" w:customStyle="1" w:styleId="StyleprogramaLeftFirstline025cm">
    <w:name w:val="Style programa + Left First line:  025 cm"/>
    <w:basedOn w:val="programa"/>
    <w:rsid w:val="005606D5"/>
    <w:pPr>
      <w:spacing w:line="240" w:lineRule="auto"/>
      <w:ind w:firstLine="142"/>
      <w:jc w:val="left"/>
    </w:pPr>
  </w:style>
  <w:style w:type="paragraph" w:customStyle="1" w:styleId="StyleprogramaLeftFirstline0cm1">
    <w:name w:val="Style programa + Left First line:  0 cm1"/>
    <w:basedOn w:val="programa"/>
    <w:rsid w:val="006E3286"/>
    <w:pPr>
      <w:spacing w:line="240" w:lineRule="auto"/>
      <w:ind w:firstLine="0"/>
      <w:jc w:val="left"/>
    </w:pPr>
  </w:style>
  <w:style w:type="paragraph" w:customStyle="1" w:styleId="StyleprogramaCenteredFirstline0cm1">
    <w:name w:val="Style programa + Centered First line:  0 cm1"/>
    <w:basedOn w:val="programa"/>
    <w:rsid w:val="006E3286"/>
    <w:pPr>
      <w:spacing w:line="240" w:lineRule="auto"/>
      <w:ind w:firstLine="0"/>
      <w:jc w:val="center"/>
    </w:pPr>
  </w:style>
  <w:style w:type="paragraph" w:customStyle="1" w:styleId="Exerccios">
    <w:name w:val="Exercícios"/>
    <w:basedOn w:val="Normal"/>
    <w:autoRedefine/>
    <w:rsid w:val="00E27D21"/>
    <w:pPr>
      <w:tabs>
        <w:tab w:val="left" w:pos="425"/>
      </w:tabs>
    </w:pPr>
    <w:rPr>
      <w:lang w:val="pt-PT"/>
    </w:rPr>
  </w:style>
  <w:style w:type="paragraph" w:customStyle="1" w:styleId="StyleprogramaFirstline0cm">
    <w:name w:val="Style programa + First line:  0 cm"/>
    <w:basedOn w:val="programa"/>
    <w:rsid w:val="00B36848"/>
    <w:pPr>
      <w:spacing w:line="240" w:lineRule="auto"/>
      <w:ind w:firstLine="0"/>
    </w:pPr>
  </w:style>
  <w:style w:type="paragraph" w:customStyle="1" w:styleId="StyleprogramaCenteredFirstline0cm2">
    <w:name w:val="Style programa + Centered First line:  0 cm2"/>
    <w:basedOn w:val="programa"/>
    <w:rsid w:val="00EC3437"/>
    <w:pPr>
      <w:spacing w:line="240" w:lineRule="auto"/>
      <w:ind w:firstLine="0"/>
      <w:jc w:val="center"/>
    </w:pPr>
  </w:style>
  <w:style w:type="paragraph" w:styleId="Corpodetexto2">
    <w:name w:val="Body Text 2"/>
    <w:basedOn w:val="Normal"/>
    <w:rsid w:val="0044404B"/>
    <w:pPr>
      <w:spacing w:after="120" w:line="480" w:lineRule="auto"/>
    </w:pPr>
  </w:style>
  <w:style w:type="character" w:styleId="Hiperligao">
    <w:name w:val="Hyperlink"/>
    <w:rsid w:val="004542C7"/>
    <w:rPr>
      <w:color w:val="0000FF"/>
      <w:u w:val="single"/>
    </w:rPr>
  </w:style>
  <w:style w:type="paragraph" w:customStyle="1" w:styleId="StyleGaramond11ptJustifiedBefore6pt1">
    <w:name w:val="Style Garamond 11 pt Justified Before:  6 pt1"/>
    <w:basedOn w:val="Normal"/>
    <w:rsid w:val="00866F12"/>
    <w:pPr>
      <w:numPr>
        <w:numId w:val="3"/>
      </w:numPr>
    </w:pPr>
  </w:style>
  <w:style w:type="paragraph" w:customStyle="1" w:styleId="CdigoCharCharChar">
    <w:name w:val="Código Char Char Char"/>
    <w:basedOn w:val="Normal"/>
    <w:rsid w:val="00E403A5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paragraph" w:customStyle="1" w:styleId="ExercciosCharCharChar">
    <w:name w:val="Exercícios Char Char Char"/>
    <w:basedOn w:val="Normal"/>
    <w:autoRedefine/>
    <w:rsid w:val="00FB77A2"/>
    <w:pPr>
      <w:tabs>
        <w:tab w:val="left" w:pos="340"/>
      </w:tabs>
    </w:pPr>
    <w:rPr>
      <w:lang w:val="pt-PT"/>
    </w:rPr>
  </w:style>
  <w:style w:type="paragraph" w:styleId="Corpodetexto">
    <w:name w:val="Body Text"/>
    <w:basedOn w:val="Normal"/>
    <w:link w:val="CorpodetextoCarter"/>
    <w:rsid w:val="00FD7232"/>
  </w:style>
  <w:style w:type="character" w:customStyle="1" w:styleId="TextodeblocoCarter">
    <w:name w:val="Texto de bloco Caráter"/>
    <w:aliases w:val="Block Text Char Caráter,Block Text Char Char Caráter"/>
    <w:link w:val="Textodebloco"/>
    <w:rsid w:val="00FA3501"/>
    <w:rPr>
      <w:rFonts w:ascii="Garamond" w:hAnsi="Garamond"/>
      <w:sz w:val="24"/>
      <w:lang w:val="en-GB" w:eastAsia="en-US" w:bidi="ar-SA"/>
    </w:rPr>
  </w:style>
  <w:style w:type="paragraph" w:customStyle="1" w:styleId="CdigoTextoChar">
    <w:name w:val="CódigoTexto Char"/>
    <w:basedOn w:val="Normal"/>
    <w:link w:val="CdigoTextoCharChar"/>
    <w:rsid w:val="003A06D2"/>
    <w:pPr>
      <w:jc w:val="left"/>
    </w:pPr>
    <w:rPr>
      <w:rFonts w:ascii="Courier New" w:hAnsi="Courier New" w:cs="Courier New"/>
      <w:sz w:val="18"/>
      <w:szCs w:val="18"/>
      <w:lang w:val="pt-PT"/>
    </w:rPr>
  </w:style>
  <w:style w:type="character" w:customStyle="1" w:styleId="CdigoTextoCharChar">
    <w:name w:val="CódigoTexto Char Char"/>
    <w:link w:val="CdigoTextoChar"/>
    <w:rsid w:val="003A06D2"/>
    <w:rPr>
      <w:rFonts w:ascii="Courier New" w:hAnsi="Courier New" w:cs="Courier New"/>
      <w:sz w:val="18"/>
      <w:szCs w:val="18"/>
      <w:lang w:val="pt-PT" w:eastAsia="en-US" w:bidi="ar-SA"/>
    </w:rPr>
  </w:style>
  <w:style w:type="character" w:customStyle="1" w:styleId="CdigoTexto">
    <w:name w:val="CódigoTexto"/>
    <w:rsid w:val="006146EA"/>
    <w:rPr>
      <w:rFonts w:ascii="Courier New" w:hAnsi="Courier New" w:cs="Courier New"/>
      <w:sz w:val="18"/>
      <w:szCs w:val="18"/>
      <w:lang w:val="pt-PT" w:eastAsia="en-US" w:bidi="ar-SA"/>
    </w:rPr>
  </w:style>
  <w:style w:type="paragraph" w:customStyle="1" w:styleId="CdigoChar1CharCharChar">
    <w:name w:val="Código Char1 Char Char Char"/>
    <w:basedOn w:val="Normal"/>
    <w:link w:val="CdigoChar1CharCharCharChar"/>
    <w:rsid w:val="00235DAA"/>
    <w:pPr>
      <w:tabs>
        <w:tab w:val="left" w:pos="2552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character" w:customStyle="1" w:styleId="CdigoChar1CharCharCharChar">
    <w:name w:val="Código Char1 Char Char Char Char"/>
    <w:link w:val="CdigoChar1CharCharChar"/>
    <w:rsid w:val="00235DAA"/>
    <w:rPr>
      <w:rFonts w:ascii="Courier New" w:hAnsi="Courier New" w:cs="Courier New"/>
      <w:sz w:val="22"/>
      <w:szCs w:val="22"/>
      <w:lang w:val="pt-PT" w:eastAsia="en-US" w:bidi="ar-SA"/>
    </w:rPr>
  </w:style>
  <w:style w:type="table" w:styleId="TabelacomGrelha">
    <w:name w:val="Table Grid"/>
    <w:basedOn w:val="Tabelanormal"/>
    <w:rsid w:val="005B2D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ciosCharCharCharCharCharChar">
    <w:name w:val="Exercícios Char Char Char Char Char Char"/>
    <w:basedOn w:val="Normal"/>
    <w:autoRedefine/>
    <w:rsid w:val="00181F80"/>
    <w:pPr>
      <w:spacing w:after="120"/>
      <w:jc w:val="center"/>
    </w:pPr>
    <w:rPr>
      <w:rFonts w:ascii="Arial Narrow" w:hAnsi="Arial Narrow"/>
      <w:b/>
      <w:bCs/>
      <w:szCs w:val="24"/>
      <w:lang w:val="pt-PT"/>
    </w:rPr>
  </w:style>
  <w:style w:type="paragraph" w:customStyle="1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link w:val="CdigoChar1CharCharCharCharCharCharCharCharCharCharCharCharCharCharCharCharCharCharCharCharCharCharChar"/>
    <w:rsid w:val="00095A0A"/>
    <w:pPr>
      <w:tabs>
        <w:tab w:val="left" w:pos="2552"/>
      </w:tabs>
    </w:pPr>
    <w:rPr>
      <w:rFonts w:ascii="Courier New" w:hAnsi="Courier New" w:cs="Courier New"/>
      <w:lang w:val="pt-PT"/>
    </w:rPr>
  </w:style>
  <w:style w:type="character" w:customStyle="1" w:styleId="CdigoChar1CharCharCharCharCharCharCharCharCharCharCharCharCharCharCharCharCharCharCharCharCharCharChar">
    <w:name w:val="Código Char1 Char Char Char Char Char Char Char Char Char Char Char Char Char Char Char Char Char Char Char Char Char Char Char"/>
    <w:link w:val="CdigoChar1CharCharCharCharCharCharCharCharCharCharCharCharCharCharCharCharCharCharCharCharCharChar"/>
    <w:rsid w:val="00095A0A"/>
    <w:rPr>
      <w:rFonts w:ascii="Courier New" w:hAnsi="Courier New" w:cs="Courier New"/>
      <w:sz w:val="24"/>
      <w:lang w:val="pt-PT" w:eastAsia="en-US" w:bidi="ar-SA"/>
    </w:rPr>
  </w:style>
  <w:style w:type="paragraph" w:customStyle="1" w:styleId="Codigo">
    <w:name w:val="Codigo"/>
    <w:link w:val="CodigoChar"/>
    <w:rsid w:val="00095A0A"/>
    <w:pPr>
      <w:autoSpaceDE w:val="0"/>
      <w:autoSpaceDN w:val="0"/>
      <w:adjustRightInd w:val="0"/>
      <w:ind w:left="720"/>
    </w:pPr>
    <w:rPr>
      <w:rFonts w:ascii="Courier New" w:hAnsi="Courier New" w:cs="Tahoma"/>
      <w:sz w:val="18"/>
      <w:szCs w:val="18"/>
      <w:lang w:val="en-US"/>
    </w:rPr>
  </w:style>
  <w:style w:type="character" w:customStyle="1" w:styleId="ExercciosCharCharCharCharCharCharCharCharChar">
    <w:name w:val="Exercícios Char Char Char Char Char Char Char Char Char"/>
    <w:rsid w:val="00493703"/>
    <w:rPr>
      <w:rFonts w:ascii="Garamond" w:hAnsi="Garamond"/>
      <w:b/>
      <w:sz w:val="24"/>
      <w:lang w:val="pt-PT" w:eastAsia="en-US" w:bidi="ar-SA"/>
    </w:rPr>
  </w:style>
  <w:style w:type="character" w:customStyle="1" w:styleId="BlockTextCharCharCharChar">
    <w:name w:val="Block Text Char Char Char Char"/>
    <w:rsid w:val="00493703"/>
    <w:rPr>
      <w:rFonts w:ascii="Garamond" w:hAnsi="Garamond"/>
      <w:sz w:val="24"/>
      <w:lang w:val="en-GB" w:eastAsia="en-US" w:bidi="ar-SA"/>
    </w:rPr>
  </w:style>
  <w:style w:type="character" w:customStyle="1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rsid w:val="00493703"/>
    <w:rPr>
      <w:rFonts w:ascii="Courier New" w:hAnsi="Courier New" w:cs="Courier New"/>
      <w:sz w:val="24"/>
      <w:lang w:val="pt-PT" w:eastAsia="en-US" w:bidi="ar-SA"/>
    </w:rPr>
  </w:style>
  <w:style w:type="paragraph" w:customStyle="1" w:styleId="CdigoChar1Char">
    <w:name w:val="Código Char1 Char"/>
    <w:basedOn w:val="Normal"/>
    <w:link w:val="CdigoChar1CharChar"/>
    <w:rsid w:val="00294DEA"/>
    <w:pPr>
      <w:tabs>
        <w:tab w:val="right" w:pos="8307"/>
      </w:tabs>
    </w:pPr>
    <w:rPr>
      <w:rFonts w:ascii="Courier New" w:hAnsi="Courier New" w:cs="Courier New"/>
      <w:sz w:val="20"/>
      <w:szCs w:val="24"/>
      <w:lang w:val="pt-PT"/>
    </w:rPr>
  </w:style>
  <w:style w:type="character" w:customStyle="1" w:styleId="CdigoChar1CharChar">
    <w:name w:val="Código Char1 Char Char"/>
    <w:link w:val="CdigoChar1Char"/>
    <w:rsid w:val="00294DEA"/>
    <w:rPr>
      <w:rFonts w:ascii="Courier New" w:hAnsi="Courier New" w:cs="Courier New"/>
      <w:szCs w:val="24"/>
      <w:lang w:val="pt-PT" w:eastAsia="en-US" w:bidi="ar-SA"/>
    </w:rPr>
  </w:style>
  <w:style w:type="character" w:customStyle="1" w:styleId="CodigoChar">
    <w:name w:val="Codigo Char"/>
    <w:link w:val="Codigo"/>
    <w:rsid w:val="00294DEA"/>
    <w:rPr>
      <w:rFonts w:ascii="Courier New" w:hAnsi="Courier New" w:cs="Tahoma"/>
      <w:sz w:val="18"/>
      <w:szCs w:val="18"/>
      <w:lang w:val="en-US" w:eastAsia="pt-PT" w:bidi="ar-SA"/>
    </w:rPr>
  </w:style>
  <w:style w:type="character" w:styleId="nfase">
    <w:name w:val="Emphasis"/>
    <w:qFormat/>
    <w:rsid w:val="008F533E"/>
    <w:rPr>
      <w:i/>
      <w:iCs/>
    </w:rPr>
  </w:style>
  <w:style w:type="paragraph" w:customStyle="1" w:styleId="Default">
    <w:name w:val="Default"/>
    <w:rsid w:val="00E4766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orpodetextoCarter">
    <w:name w:val="Corpo de texto Caráter"/>
    <w:link w:val="Corpodetexto"/>
    <w:rsid w:val="001147B3"/>
    <w:rPr>
      <w:rFonts w:ascii="Garamond" w:hAnsi="Garamond"/>
      <w:sz w:val="24"/>
      <w:lang w:val="en-GB" w:eastAsia="en-US"/>
    </w:rPr>
  </w:style>
  <w:style w:type="paragraph" w:styleId="PargrafodaLista">
    <w:name w:val="List Paragraph"/>
    <w:basedOn w:val="Normal"/>
    <w:uiPriority w:val="34"/>
    <w:qFormat/>
    <w:rsid w:val="00C30FDC"/>
    <w:pPr>
      <w:ind w:left="708"/>
    </w:pPr>
  </w:style>
  <w:style w:type="character" w:customStyle="1" w:styleId="nowrap">
    <w:name w:val="nowrap"/>
    <w:rsid w:val="006B37D6"/>
  </w:style>
  <w:style w:type="character" w:styleId="MenoNoResolvida">
    <w:name w:val="Unresolved Mention"/>
    <w:uiPriority w:val="99"/>
    <w:semiHidden/>
    <w:unhideWhenUsed/>
    <w:rsid w:val="009316B3"/>
    <w:rPr>
      <w:color w:val="605E5C"/>
      <w:shd w:val="clear" w:color="auto" w:fill="E1DFDD"/>
    </w:rPr>
  </w:style>
  <w:style w:type="character" w:styleId="Hiperligaovisitada">
    <w:name w:val="FollowedHyperlink"/>
    <w:rsid w:val="009316B3"/>
    <w:rPr>
      <w:color w:val="954F72"/>
      <w:u w:val="single"/>
    </w:rPr>
  </w:style>
  <w:style w:type="character" w:styleId="TextodoMarcadordePosio">
    <w:name w:val="Placeholder Text"/>
    <w:basedOn w:val="Tipodeletrapredefinidodopargrafo"/>
    <w:uiPriority w:val="99"/>
    <w:semiHidden/>
    <w:rsid w:val="00BF4F94"/>
    <w:rPr>
      <w:color w:val="808080"/>
    </w:rPr>
  </w:style>
  <w:style w:type="paragraph" w:customStyle="1" w:styleId="1olft">
    <w:name w:val="_1olft"/>
    <w:basedOn w:val="Normal"/>
    <w:rsid w:val="0010751D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pt-PT" w:eastAsia="pt-PT"/>
    </w:rPr>
  </w:style>
  <w:style w:type="character" w:customStyle="1" w:styleId="1b-y0">
    <w:name w:val="_1b-y0"/>
    <w:basedOn w:val="Tipodeletrapredefinidodopargrafo"/>
    <w:rsid w:val="0010751D"/>
  </w:style>
  <w:style w:type="character" w:customStyle="1" w:styleId="25kcj">
    <w:name w:val="_25kcj"/>
    <w:basedOn w:val="Tipodeletrapredefinidodopargrafo"/>
    <w:rsid w:val="00107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5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418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7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3_(number)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eis.org/A001006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5_(number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2_(number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0_(number)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ISCIPLINAS\Programa&#231;&#227;oI\Livr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5AD5D-27C1-45A0-91C2-F0759D6BF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Livro.dot</Template>
  <TotalTime>1824</TotalTime>
  <Pages>4</Pages>
  <Words>894</Words>
  <Characters>4833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AlgC Guião 2019/2020</vt:lpstr>
      <vt:lpstr>Guião 2018/2019</vt:lpstr>
    </vt:vector>
  </TitlesOfParts>
  <Company>DETUA</Company>
  <LinksUpToDate>false</LinksUpToDate>
  <CharactersWithSpaces>5716</CharactersWithSpaces>
  <SharedDoc>false</SharedDoc>
  <HLinks>
    <vt:vector size="84" baseType="variant">
      <vt:variant>
        <vt:i4>5242884</vt:i4>
      </vt:variant>
      <vt:variant>
        <vt:i4>138</vt:i4>
      </vt:variant>
      <vt:variant>
        <vt:i4>0</vt:i4>
      </vt:variant>
      <vt:variant>
        <vt:i4>5</vt:i4>
      </vt:variant>
      <vt:variant>
        <vt:lpwstr>https://oeis.org/A001608</vt:lpwstr>
      </vt:variant>
      <vt:variant>
        <vt:lpwstr/>
      </vt:variant>
      <vt:variant>
        <vt:i4>5832830</vt:i4>
      </vt:variant>
      <vt:variant>
        <vt:i4>135</vt:i4>
      </vt:variant>
      <vt:variant>
        <vt:i4>0</vt:i4>
      </vt:variant>
      <vt:variant>
        <vt:i4>5</vt:i4>
      </vt:variant>
      <vt:variant>
        <vt:lpwstr>https://en.wikipedia.org/wiki/39_(number)</vt:lpwstr>
      </vt:variant>
      <vt:variant>
        <vt:lpwstr/>
      </vt:variant>
      <vt:variant>
        <vt:i4>5832831</vt:i4>
      </vt:variant>
      <vt:variant>
        <vt:i4>132</vt:i4>
      </vt:variant>
      <vt:variant>
        <vt:i4>0</vt:i4>
      </vt:variant>
      <vt:variant>
        <vt:i4>5</vt:i4>
      </vt:variant>
      <vt:variant>
        <vt:lpwstr>https://en.wikipedia.org/wiki/29_(number)</vt:lpwstr>
      </vt:variant>
      <vt:variant>
        <vt:lpwstr/>
      </vt:variant>
      <vt:variant>
        <vt:i4>5374079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https://en.wikipedia.org/wiki/22_(number)</vt:lpwstr>
      </vt:variant>
      <vt:variant>
        <vt:lpwstr/>
      </vt:variant>
      <vt:variant>
        <vt:i4>5701756</vt:i4>
      </vt:variant>
      <vt:variant>
        <vt:i4>126</vt:i4>
      </vt:variant>
      <vt:variant>
        <vt:i4>0</vt:i4>
      </vt:variant>
      <vt:variant>
        <vt:i4>5</vt:i4>
      </vt:variant>
      <vt:variant>
        <vt:lpwstr>https://en.wikipedia.org/wiki/17_(number)</vt:lpwstr>
      </vt:variant>
      <vt:variant>
        <vt:lpwstr/>
      </vt:variant>
      <vt:variant>
        <vt:i4>5374076</vt:i4>
      </vt:variant>
      <vt:variant>
        <vt:i4>123</vt:i4>
      </vt:variant>
      <vt:variant>
        <vt:i4>0</vt:i4>
      </vt:variant>
      <vt:variant>
        <vt:i4>5</vt:i4>
      </vt:variant>
      <vt:variant>
        <vt:lpwstr>https://en.wikipedia.org/wiki/12_(number)</vt:lpwstr>
      </vt:variant>
      <vt:variant>
        <vt:lpwstr/>
      </vt:variant>
      <vt:variant>
        <vt:i4>5243004</vt:i4>
      </vt:variant>
      <vt:variant>
        <vt:i4>120</vt:i4>
      </vt:variant>
      <vt:variant>
        <vt:i4>0</vt:i4>
      </vt:variant>
      <vt:variant>
        <vt:i4>5</vt:i4>
      </vt:variant>
      <vt:variant>
        <vt:lpwstr>https://en.wikipedia.org/wiki/10_(number)</vt:lpwstr>
      </vt:variant>
      <vt:variant>
        <vt:lpwstr/>
      </vt:variant>
      <vt:variant>
        <vt:i4>3997710</vt:i4>
      </vt:variant>
      <vt:variant>
        <vt:i4>117</vt:i4>
      </vt:variant>
      <vt:variant>
        <vt:i4>0</vt:i4>
      </vt:variant>
      <vt:variant>
        <vt:i4>5</vt:i4>
      </vt:variant>
      <vt:variant>
        <vt:lpwstr>https://en.wikipedia.org/wiki/7_(number)</vt:lpwstr>
      </vt:variant>
      <vt:variant>
        <vt:lpwstr/>
      </vt:variant>
      <vt:variant>
        <vt:i4>3997708</vt:i4>
      </vt:variant>
      <vt:variant>
        <vt:i4>114</vt:i4>
      </vt:variant>
      <vt:variant>
        <vt:i4>0</vt:i4>
      </vt:variant>
      <vt:variant>
        <vt:i4>5</vt:i4>
      </vt:variant>
      <vt:variant>
        <vt:lpwstr>https://en.wikipedia.org/wiki/5_(number)</vt:lpwstr>
      </vt:variant>
      <vt:variant>
        <vt:lpwstr/>
      </vt:variant>
      <vt:variant>
        <vt:i4>3997707</vt:i4>
      </vt:variant>
      <vt:variant>
        <vt:i4>111</vt:i4>
      </vt:variant>
      <vt:variant>
        <vt:i4>0</vt:i4>
      </vt:variant>
      <vt:variant>
        <vt:i4>5</vt:i4>
      </vt:variant>
      <vt:variant>
        <vt:lpwstr>https://en.wikipedia.org/wiki/2_(number)</vt:lpwstr>
      </vt:variant>
      <vt:variant>
        <vt:lpwstr/>
      </vt:variant>
      <vt:variant>
        <vt:i4>3997705</vt:i4>
      </vt:variant>
      <vt:variant>
        <vt:i4>108</vt:i4>
      </vt:variant>
      <vt:variant>
        <vt:i4>0</vt:i4>
      </vt:variant>
      <vt:variant>
        <vt:i4>5</vt:i4>
      </vt:variant>
      <vt:variant>
        <vt:lpwstr>https://en.wikipedia.org/wiki/0_(number)</vt:lpwstr>
      </vt:variant>
      <vt:variant>
        <vt:lpwstr/>
      </vt:variant>
      <vt:variant>
        <vt:i4>3997706</vt:i4>
      </vt:variant>
      <vt:variant>
        <vt:i4>105</vt:i4>
      </vt:variant>
      <vt:variant>
        <vt:i4>0</vt:i4>
      </vt:variant>
      <vt:variant>
        <vt:i4>5</vt:i4>
      </vt:variant>
      <vt:variant>
        <vt:lpwstr>https://en.wikipedia.org/wiki/3_(number)</vt:lpwstr>
      </vt:variant>
      <vt:variant>
        <vt:lpwstr/>
      </vt:variant>
      <vt:variant>
        <vt:i4>6422647</vt:i4>
      </vt:variant>
      <vt:variant>
        <vt:i4>33</vt:i4>
      </vt:variant>
      <vt:variant>
        <vt:i4>0</vt:i4>
      </vt:variant>
      <vt:variant>
        <vt:i4>5</vt:i4>
      </vt:variant>
      <vt:variant>
        <vt:lpwstr>http://oeis.org/A014080</vt:lpwstr>
      </vt:variant>
      <vt:variant>
        <vt:lpwstr/>
      </vt:variant>
      <vt:variant>
        <vt:i4>786451</vt:i4>
      </vt:variant>
      <vt:variant>
        <vt:i4>0</vt:i4>
      </vt:variant>
      <vt:variant>
        <vt:i4>0</vt:i4>
      </vt:variant>
      <vt:variant>
        <vt:i4>5</vt:i4>
      </vt:variant>
      <vt:variant>
        <vt:lpwstr>https://elearning.ua.pt/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AlgC Guião 2019/2020</dc:title>
  <dc:subject/>
  <dc:creator>adrego</dc:creator>
  <cp:keywords/>
  <cp:lastModifiedBy>Gil Teixeira</cp:lastModifiedBy>
  <cp:revision>48</cp:revision>
  <cp:lastPrinted>2020-04-13T17:56:00Z</cp:lastPrinted>
  <dcterms:created xsi:type="dcterms:W3CDTF">2020-02-21T23:11:00Z</dcterms:created>
  <dcterms:modified xsi:type="dcterms:W3CDTF">2020-04-15T14:20:00Z</dcterms:modified>
</cp:coreProperties>
</file>